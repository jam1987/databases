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5067" w:rsidRPr="00A81D03" w:rsidRDefault="00CC7A31" w:rsidP="006B3E8B">
      <w:pPr>
        <w:autoSpaceDE w:val="0"/>
        <w:jc w:val="center"/>
        <w:rPr>
          <w:rFonts w:eastAsia="TimesNewRomanPSMT" w:cs="Times New Roman"/>
        </w:rPr>
      </w:pPr>
      <w:r w:rsidRPr="00A81D03">
        <w:rPr>
          <w:rFonts w:cs="Times New Roman"/>
          <w:noProof/>
          <w:lang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85725</wp:posOffset>
            </wp:positionV>
            <wp:extent cx="2143125" cy="1438275"/>
            <wp:effectExtent l="1905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5067" w:rsidRPr="00A81D03" w:rsidRDefault="006F5067" w:rsidP="006B3E8B">
      <w:pPr>
        <w:autoSpaceDE w:val="0"/>
        <w:jc w:val="center"/>
        <w:rPr>
          <w:rFonts w:eastAsia="TimesNewRomanPSMT" w:cs="Times New Roman"/>
        </w:rPr>
      </w:pPr>
    </w:p>
    <w:p w:rsidR="006F5067" w:rsidRPr="00A81D03" w:rsidRDefault="006F5067" w:rsidP="006B3E8B">
      <w:pPr>
        <w:autoSpaceDE w:val="0"/>
        <w:jc w:val="center"/>
        <w:rPr>
          <w:rFonts w:eastAsia="TimesNewRomanPSMT" w:cs="Times New Roman"/>
        </w:rPr>
      </w:pPr>
    </w:p>
    <w:p w:rsidR="006F5067" w:rsidRPr="00A81D03" w:rsidRDefault="006F5067" w:rsidP="006B3E8B">
      <w:pPr>
        <w:autoSpaceDE w:val="0"/>
        <w:jc w:val="center"/>
        <w:rPr>
          <w:rFonts w:eastAsia="TimesNewRomanPSMT" w:cs="Times New Roman"/>
        </w:rPr>
      </w:pPr>
    </w:p>
    <w:p w:rsidR="006F5067" w:rsidRPr="00A81D03" w:rsidRDefault="006F5067" w:rsidP="006B3E8B">
      <w:pPr>
        <w:autoSpaceDE w:val="0"/>
        <w:jc w:val="center"/>
        <w:rPr>
          <w:rFonts w:eastAsia="TimesNewRomanPSMT" w:cs="Times New Roman"/>
        </w:rPr>
      </w:pPr>
    </w:p>
    <w:p w:rsidR="006F5067" w:rsidRPr="00A81D03" w:rsidRDefault="006F5067" w:rsidP="006B3E8B">
      <w:pPr>
        <w:autoSpaceDE w:val="0"/>
        <w:jc w:val="center"/>
        <w:rPr>
          <w:rFonts w:eastAsia="TimesNewRomanPSMT" w:cs="Times New Roman"/>
        </w:rPr>
      </w:pPr>
    </w:p>
    <w:p w:rsidR="006F5067" w:rsidRPr="00A81D03" w:rsidRDefault="006F5067" w:rsidP="006B3E8B">
      <w:pPr>
        <w:autoSpaceDE w:val="0"/>
        <w:jc w:val="center"/>
        <w:rPr>
          <w:rFonts w:eastAsia="TimesNewRomanPSMT" w:cs="Times New Roman"/>
        </w:rPr>
      </w:pPr>
    </w:p>
    <w:p w:rsidR="006F5067" w:rsidRPr="00A81D03" w:rsidRDefault="006F5067" w:rsidP="006B3E8B">
      <w:pPr>
        <w:autoSpaceDE w:val="0"/>
        <w:jc w:val="center"/>
        <w:rPr>
          <w:rFonts w:eastAsia="TimesNewRomanPSMT" w:cs="Times New Roman"/>
        </w:rPr>
      </w:pPr>
    </w:p>
    <w:p w:rsidR="006F5067" w:rsidRPr="00A81D03" w:rsidRDefault="006F5067" w:rsidP="006B3E8B">
      <w:pPr>
        <w:autoSpaceDE w:val="0"/>
        <w:jc w:val="center"/>
        <w:rPr>
          <w:rFonts w:eastAsia="TimesNewRomanPSMT" w:cs="Times New Roman"/>
        </w:rPr>
      </w:pPr>
    </w:p>
    <w:p w:rsidR="006F5067" w:rsidRPr="00A81D03" w:rsidRDefault="006F5067" w:rsidP="00BF5B30">
      <w:pPr>
        <w:autoSpaceDE w:val="0"/>
        <w:jc w:val="center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>Universidad Simón Bolívar</w:t>
      </w:r>
    </w:p>
    <w:p w:rsidR="006F5067" w:rsidRPr="00A81D03" w:rsidRDefault="0014644C" w:rsidP="00BF5B30">
      <w:pPr>
        <w:autoSpaceDE w:val="0"/>
        <w:jc w:val="center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Ingeniería </w:t>
      </w:r>
      <w:r w:rsidR="00BC5E55" w:rsidRPr="00A81D03">
        <w:rPr>
          <w:rFonts w:eastAsia="TimesNewRomanPSMT" w:cs="Times New Roman"/>
          <w:lang w:val="es-VE"/>
        </w:rPr>
        <w:t xml:space="preserve"> de </w:t>
      </w:r>
      <w:r w:rsidR="006F5067" w:rsidRPr="00A81D03">
        <w:rPr>
          <w:rFonts w:eastAsia="TimesNewRomanPSMT" w:cs="Times New Roman"/>
          <w:lang w:val="es-VE"/>
        </w:rPr>
        <w:t>Computación</w:t>
      </w:r>
    </w:p>
    <w:p w:rsidR="006F5067" w:rsidRPr="00A81D03" w:rsidRDefault="006F5067" w:rsidP="00BF5B30">
      <w:pPr>
        <w:autoSpaceDE w:val="0"/>
        <w:jc w:val="center"/>
        <w:rPr>
          <w:rFonts w:eastAsia="TimesNewRomanPSMT" w:cs="Times New Roman"/>
          <w:lang w:val="es-VE"/>
        </w:rPr>
      </w:pPr>
      <w:proofErr w:type="spellStart"/>
      <w:r w:rsidRPr="00A81D03">
        <w:rPr>
          <w:rFonts w:eastAsia="TimesNewRomanPSMT" w:cs="Times New Roman"/>
          <w:lang w:val="es-VE"/>
        </w:rPr>
        <w:t>L</w:t>
      </w:r>
      <w:r w:rsidR="00BC5E55" w:rsidRPr="00A81D03">
        <w:rPr>
          <w:rFonts w:eastAsia="TimesNewRomanPSMT" w:cs="Times New Roman"/>
          <w:lang w:val="es-VE"/>
        </w:rPr>
        <w:t>ab</w:t>
      </w:r>
      <w:proofErr w:type="spellEnd"/>
      <w:r w:rsidR="00BC5E55" w:rsidRPr="00A81D03">
        <w:rPr>
          <w:rFonts w:eastAsia="TimesNewRomanPSMT" w:cs="Times New Roman"/>
          <w:lang w:val="es-VE"/>
        </w:rPr>
        <w:t>. Sistemas de Bases de Datos I</w:t>
      </w:r>
    </w:p>
    <w:p w:rsidR="006F5067" w:rsidRPr="00A81D03" w:rsidRDefault="006F5067" w:rsidP="00BF5B30">
      <w:pPr>
        <w:autoSpaceDE w:val="0"/>
        <w:jc w:val="center"/>
        <w:rPr>
          <w:rFonts w:cs="Times New Roman"/>
          <w:lang w:val="es-VE"/>
        </w:rPr>
      </w:pPr>
    </w:p>
    <w:p w:rsidR="006F5067" w:rsidRPr="00A81D03" w:rsidRDefault="006F5067" w:rsidP="00BF5B30">
      <w:pPr>
        <w:autoSpaceDE w:val="0"/>
        <w:jc w:val="center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            </w:t>
      </w: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BC5E55" w:rsidP="00BF5B30">
      <w:pPr>
        <w:autoSpaceDE w:val="0"/>
        <w:jc w:val="center"/>
        <w:rPr>
          <w:rFonts w:eastAsia="TimesNewRomanPSMT" w:cs="Times New Roman"/>
          <w:sz w:val="44"/>
          <w:szCs w:val="44"/>
          <w:u w:val="single"/>
          <w:lang w:val="es-VE"/>
        </w:rPr>
      </w:pPr>
      <w:r w:rsidRPr="00A81D03">
        <w:rPr>
          <w:rFonts w:eastAsia="TimesNewRomanPSMT" w:cs="Times New Roman"/>
          <w:sz w:val="44"/>
          <w:szCs w:val="44"/>
          <w:u w:val="single"/>
          <w:lang w:val="es-VE"/>
        </w:rPr>
        <w:t>Proyecto:</w:t>
      </w:r>
      <w:r w:rsidR="006F5067" w:rsidRPr="00A81D03">
        <w:rPr>
          <w:rFonts w:eastAsia="TimesNewRomanPSMT" w:cs="Times New Roman"/>
          <w:sz w:val="44"/>
          <w:szCs w:val="44"/>
          <w:u w:val="single"/>
          <w:lang w:val="es-VE"/>
        </w:rPr>
        <w:t xml:space="preserve"> </w:t>
      </w:r>
      <w:r w:rsidRPr="00A81D03">
        <w:rPr>
          <w:rFonts w:eastAsia="TimesNewRomanPSMT" w:cs="Times New Roman"/>
          <w:sz w:val="44"/>
          <w:szCs w:val="44"/>
          <w:u w:val="single"/>
          <w:lang w:val="es-VE"/>
        </w:rPr>
        <w:t xml:space="preserve">La red social </w:t>
      </w:r>
      <w:proofErr w:type="spellStart"/>
      <w:r w:rsidR="0014644C" w:rsidRPr="00A81D03">
        <w:rPr>
          <w:rFonts w:eastAsia="TimesNewRomanPSMT" w:cs="Times New Roman"/>
          <w:i/>
          <w:sz w:val="44"/>
          <w:szCs w:val="44"/>
          <w:u w:val="single"/>
          <w:lang w:val="es-VE"/>
        </w:rPr>
        <w:t>Soy</w:t>
      </w:r>
      <w:r w:rsidRPr="00A81D03">
        <w:rPr>
          <w:rFonts w:eastAsia="TimesNewRomanPSMT" w:cs="Times New Roman"/>
          <w:sz w:val="44"/>
          <w:szCs w:val="44"/>
          <w:u w:val="single"/>
          <w:lang w:val="es-VE"/>
        </w:rPr>
        <w:t>USB</w:t>
      </w:r>
      <w:proofErr w:type="spellEnd"/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F5067" w:rsidRPr="00A81D03" w:rsidRDefault="006F5067">
      <w:pPr>
        <w:autoSpaceDE w:val="0"/>
        <w:jc w:val="both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5B30" w:rsidRDefault="00BF5B30" w:rsidP="00BF5B30">
      <w:pPr>
        <w:autoSpaceDE w:val="0"/>
        <w:jc w:val="right"/>
        <w:rPr>
          <w:rFonts w:cs="Times New Roman"/>
          <w:lang w:val="es-VE"/>
        </w:rPr>
      </w:pPr>
    </w:p>
    <w:p w:rsidR="00BF5B30" w:rsidRDefault="00BF5B30" w:rsidP="00BF5B30">
      <w:pPr>
        <w:autoSpaceDE w:val="0"/>
        <w:jc w:val="right"/>
        <w:rPr>
          <w:rFonts w:cs="Times New Roman"/>
          <w:lang w:val="es-VE"/>
        </w:rPr>
      </w:pPr>
    </w:p>
    <w:p w:rsidR="006F5067" w:rsidRPr="00A81D03" w:rsidRDefault="006F5067" w:rsidP="00BF5B30">
      <w:pPr>
        <w:autoSpaceDE w:val="0"/>
        <w:jc w:val="right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 </w:t>
      </w:r>
      <w:r w:rsidR="00BC5E55" w:rsidRPr="00A81D03">
        <w:rPr>
          <w:rFonts w:eastAsia="TimesNewRomanPSMT" w:cs="Times New Roman"/>
          <w:lang w:val="es-VE"/>
        </w:rPr>
        <w:t>Prof. Maribel Acosta</w:t>
      </w:r>
      <w:r w:rsidRPr="00A81D03">
        <w:rPr>
          <w:rFonts w:eastAsia="TimesNewRomanPSMT" w:cs="Times New Roman"/>
          <w:lang w:val="es-VE"/>
        </w:rPr>
        <w:t xml:space="preserve">                                                           </w:t>
      </w:r>
      <w:r w:rsidR="00294C03" w:rsidRPr="00A81D03">
        <w:rPr>
          <w:rFonts w:eastAsia="TimesNewRomanPSMT" w:cs="Times New Roman"/>
          <w:lang w:val="es-VE"/>
        </w:rPr>
        <w:t xml:space="preserve">            </w:t>
      </w:r>
      <w:r w:rsidR="00BC5E55" w:rsidRPr="00A81D03">
        <w:rPr>
          <w:rFonts w:eastAsia="TimesNewRomanPSMT" w:cs="Times New Roman"/>
          <w:lang w:val="es-VE"/>
        </w:rPr>
        <w:t xml:space="preserve"> </w:t>
      </w:r>
      <w:proofErr w:type="spellStart"/>
      <w:r w:rsidRPr="00A81D03">
        <w:rPr>
          <w:rFonts w:eastAsia="TimesNewRomanPSMT" w:cs="Times New Roman"/>
          <w:lang w:val="es-VE"/>
        </w:rPr>
        <w:t>Angel</w:t>
      </w:r>
      <w:proofErr w:type="spellEnd"/>
      <w:r w:rsidRPr="00A81D03">
        <w:rPr>
          <w:rFonts w:eastAsia="TimesNewRomanPSMT" w:cs="Times New Roman"/>
          <w:lang w:val="es-VE"/>
        </w:rPr>
        <w:t xml:space="preserve"> Franco </w:t>
      </w:r>
      <w:r w:rsidR="006B3E8B" w:rsidRPr="00A81D03">
        <w:rPr>
          <w:rFonts w:eastAsia="TimesNewRomanPSMT" w:cs="Times New Roman"/>
          <w:lang w:val="es-VE"/>
        </w:rPr>
        <w:t xml:space="preserve"> </w:t>
      </w:r>
      <w:r w:rsidR="00294C03" w:rsidRPr="00A81D03">
        <w:rPr>
          <w:rFonts w:eastAsia="TimesNewRomanPSMT" w:cs="Times New Roman"/>
          <w:lang w:val="es-VE"/>
        </w:rPr>
        <w:t>07-</w:t>
      </w:r>
      <w:r w:rsidR="006B3E8B" w:rsidRPr="00A81D03">
        <w:rPr>
          <w:rFonts w:eastAsia="TimesNewRomanPSMT" w:cs="Times New Roman"/>
          <w:lang w:val="es-VE"/>
        </w:rPr>
        <w:t>40913</w:t>
      </w:r>
      <w:r w:rsidR="00294C03" w:rsidRPr="00A81D03">
        <w:rPr>
          <w:rFonts w:eastAsia="TimesNewRomanPSMT" w:cs="Times New Roman"/>
          <w:lang w:val="es-VE"/>
        </w:rPr>
        <w:t xml:space="preserve">                 </w:t>
      </w:r>
    </w:p>
    <w:p w:rsidR="006F5067" w:rsidRPr="00A81D03" w:rsidRDefault="006F5067" w:rsidP="00BF5B30">
      <w:pPr>
        <w:autoSpaceDE w:val="0"/>
        <w:jc w:val="right"/>
        <w:rPr>
          <w:rFonts w:eastAsia="TimesNewRomanPSMT" w:cs="Times New Roman"/>
          <w:lang w:val="es-VE"/>
        </w:rPr>
      </w:pPr>
      <w:r w:rsidRPr="00A81D03">
        <w:rPr>
          <w:rFonts w:eastAsia="TimesNewRomanPSMT" w:cs="Times New Roman"/>
          <w:lang w:val="es-VE"/>
        </w:rPr>
        <w:t xml:space="preserve">                                                                                              </w:t>
      </w:r>
      <w:r w:rsidR="00294C03" w:rsidRPr="00A81D03">
        <w:rPr>
          <w:rFonts w:eastAsia="TimesNewRomanPSMT" w:cs="Times New Roman"/>
          <w:lang w:val="es-VE"/>
        </w:rPr>
        <w:t xml:space="preserve">           </w:t>
      </w:r>
      <w:r w:rsidR="00BC5E55" w:rsidRPr="00A81D03">
        <w:rPr>
          <w:rFonts w:eastAsia="TimesNewRomanPSMT" w:cs="Times New Roman"/>
          <w:lang w:val="es-VE"/>
        </w:rPr>
        <w:t xml:space="preserve"> </w:t>
      </w:r>
      <w:proofErr w:type="spellStart"/>
      <w:r w:rsidR="00BC5E55" w:rsidRPr="00A81D03">
        <w:rPr>
          <w:rFonts w:eastAsia="TimesNewRomanPSMT" w:cs="Times New Roman"/>
          <w:lang w:val="es-VE"/>
        </w:rPr>
        <w:t>Jaidibeth</w:t>
      </w:r>
      <w:proofErr w:type="spellEnd"/>
      <w:r w:rsidR="00BC5E55" w:rsidRPr="00A81D03">
        <w:rPr>
          <w:rFonts w:eastAsia="TimesNewRomanPSMT" w:cs="Times New Roman"/>
          <w:lang w:val="es-VE"/>
        </w:rPr>
        <w:t xml:space="preserve"> Melo 07-41198</w:t>
      </w:r>
      <w:r w:rsidRPr="00A81D03">
        <w:rPr>
          <w:rFonts w:eastAsia="TimesNewRomanPSMT" w:cs="Times New Roman"/>
          <w:lang w:val="es-VE"/>
        </w:rPr>
        <w:t xml:space="preserve"> </w:t>
      </w:r>
    </w:p>
    <w:p w:rsidR="006F5067" w:rsidRPr="00A81D03" w:rsidRDefault="006F5067" w:rsidP="00BF5B30">
      <w:pPr>
        <w:autoSpaceDE w:val="0"/>
        <w:jc w:val="right"/>
        <w:rPr>
          <w:rFonts w:cs="Times New Roman"/>
          <w:lang w:val="es-VE"/>
        </w:rPr>
      </w:pPr>
    </w:p>
    <w:p w:rsidR="003E661D" w:rsidRPr="00A81D03" w:rsidRDefault="003E661D" w:rsidP="00BF5B30">
      <w:pPr>
        <w:autoSpaceDE w:val="0"/>
        <w:jc w:val="right"/>
        <w:rPr>
          <w:rFonts w:cs="Times New Roman"/>
          <w:lang w:val="es-VE"/>
        </w:rPr>
      </w:pPr>
    </w:p>
    <w:p w:rsidR="003E661D" w:rsidRPr="00A81D03" w:rsidRDefault="003E661D">
      <w:pPr>
        <w:autoSpaceDE w:val="0"/>
        <w:jc w:val="both"/>
        <w:rPr>
          <w:rFonts w:cs="Times New Roman"/>
          <w:lang w:val="es-VE"/>
        </w:rPr>
      </w:pPr>
    </w:p>
    <w:p w:rsidR="003E661D" w:rsidRPr="00A81D03" w:rsidRDefault="003E661D">
      <w:pPr>
        <w:autoSpaceDE w:val="0"/>
        <w:jc w:val="both"/>
        <w:rPr>
          <w:rFonts w:cs="Times New Roman"/>
          <w:lang w:val="es-VE"/>
        </w:rPr>
      </w:pPr>
    </w:p>
    <w:p w:rsidR="006F5067" w:rsidRPr="00A81D03" w:rsidRDefault="006F5067">
      <w:pPr>
        <w:autoSpaceDE w:val="0"/>
        <w:jc w:val="both"/>
        <w:rPr>
          <w:rFonts w:cs="Times New Roman"/>
          <w:lang w:val="es-VE"/>
        </w:rPr>
      </w:pPr>
    </w:p>
    <w:p w:rsidR="00A81D03" w:rsidRPr="00A81D03" w:rsidRDefault="0014644C" w:rsidP="00BF5B30">
      <w:pPr>
        <w:autoSpaceDE w:val="0"/>
        <w:jc w:val="center"/>
        <w:rPr>
          <w:rFonts w:cs="Times New Roman"/>
          <w:lang w:val="es-VE"/>
        </w:rPr>
      </w:pPr>
      <w:r w:rsidRPr="00A81D03">
        <w:rPr>
          <w:rFonts w:cs="Times New Roman"/>
          <w:lang w:val="es-VE"/>
        </w:rPr>
        <w:t>Sa</w:t>
      </w:r>
      <w:r w:rsidR="003E661D" w:rsidRPr="00A81D03">
        <w:rPr>
          <w:rFonts w:cs="Times New Roman"/>
          <w:lang w:val="es-VE"/>
        </w:rPr>
        <w:t>rtenejas, 03 de Febrero del 2011</w:t>
      </w:r>
    </w:p>
    <w:p w:rsidR="00A81D03" w:rsidRPr="00A81D03" w:rsidRDefault="00A81D03" w:rsidP="00A81D03">
      <w:pPr>
        <w:autoSpaceDE w:val="0"/>
        <w:jc w:val="both"/>
        <w:rPr>
          <w:rFonts w:cs="Times New Roman"/>
          <w:sz w:val="32"/>
          <w:szCs w:val="32"/>
          <w:lang w:val="es-VE"/>
        </w:rPr>
      </w:pPr>
      <w:r w:rsidRPr="00A81D03">
        <w:rPr>
          <w:rFonts w:cs="Times New Roman"/>
          <w:sz w:val="32"/>
          <w:szCs w:val="32"/>
          <w:lang w:val="es-VE"/>
        </w:rPr>
        <w:lastRenderedPageBreak/>
        <w:t>Introducción</w:t>
      </w: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En este informe presentaremos el diseño de una base de datos llamada </w:t>
      </w:r>
      <w:proofErr w:type="spellStart"/>
      <w:r w:rsidRPr="00A81D03">
        <w:rPr>
          <w:rFonts w:cs="Times New Roman"/>
          <w:sz w:val="22"/>
          <w:szCs w:val="22"/>
          <w:lang w:val="es-VE"/>
        </w:rPr>
        <w:t>SoyUSB</w:t>
      </w:r>
      <w:proofErr w:type="spellEnd"/>
      <w:r w:rsidRPr="00A81D03">
        <w:rPr>
          <w:rFonts w:cs="Times New Roman"/>
          <w:sz w:val="22"/>
          <w:szCs w:val="22"/>
          <w:lang w:val="es-VE"/>
        </w:rPr>
        <w:t xml:space="preserve"> que tiene como fin establecer nexos entre miembros de la USB afianzando sus relaciones y estableciendo entre todos una comunidad. </w:t>
      </w: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Primero definiremos unos conceptos básicos que nos ayudaran a describir la semántica de la situación que se nos presenta a modelar.</w:t>
      </w: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Una base de datos es un conjunto de datos almacenados relacionados entre </w:t>
      </w:r>
      <w:proofErr w:type="spellStart"/>
      <w:r w:rsidRPr="00A81D03">
        <w:rPr>
          <w:rFonts w:cs="Times New Roman"/>
          <w:sz w:val="22"/>
          <w:szCs w:val="22"/>
          <w:lang w:val="es-VE"/>
        </w:rPr>
        <w:t>si</w:t>
      </w:r>
      <w:proofErr w:type="spellEnd"/>
      <w:r w:rsidRPr="00A81D03">
        <w:rPr>
          <w:rFonts w:cs="Times New Roman"/>
          <w:sz w:val="22"/>
          <w:szCs w:val="22"/>
          <w:lang w:val="es-VE"/>
        </w:rPr>
        <w:t>, para resolver un problema compartido por varios grupos de usuarios.</w:t>
      </w: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Una red es un sistema de comunicación entre computadoras que permite la transmisión de datos de una máquina a la otra, con lo que se lleva adelante entre ellas un intercambio de todo tipo de información y de recursos.</w:t>
      </w: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</w:p>
    <w:p w:rsidR="00A81D03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</w:p>
    <w:p w:rsidR="00EE0591" w:rsidRPr="00A81D03" w:rsidRDefault="00A81D03" w:rsidP="00A81D03">
      <w:pPr>
        <w:autoSpaceDE w:val="0"/>
        <w:jc w:val="both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El resto del informe </w:t>
      </w:r>
      <w:proofErr w:type="spellStart"/>
      <w:r w:rsidRPr="00A81D03">
        <w:rPr>
          <w:rFonts w:cs="Times New Roman"/>
          <w:sz w:val="22"/>
          <w:szCs w:val="22"/>
          <w:lang w:val="es-VE"/>
        </w:rPr>
        <w:t>esta</w:t>
      </w:r>
      <w:proofErr w:type="spellEnd"/>
      <w:r w:rsidRPr="00A81D03">
        <w:rPr>
          <w:rFonts w:cs="Times New Roman"/>
          <w:sz w:val="22"/>
          <w:szCs w:val="22"/>
          <w:lang w:val="es-VE"/>
        </w:rPr>
        <w:t xml:space="preserve"> organizado como sigue en el capitulo uno se muestra el universo del discurso, en el capitulo dos las notaciones a usar, los capítulos tres y cuatro a las entidades e interrelaciones y por </w:t>
      </w:r>
      <w:proofErr w:type="spellStart"/>
      <w:r w:rsidRPr="00A81D03">
        <w:rPr>
          <w:rFonts w:cs="Times New Roman"/>
          <w:sz w:val="22"/>
          <w:szCs w:val="22"/>
          <w:lang w:val="es-VE"/>
        </w:rPr>
        <w:t>ultimo</w:t>
      </w:r>
      <w:proofErr w:type="spellEnd"/>
      <w:r w:rsidRPr="00A81D03">
        <w:rPr>
          <w:rFonts w:cs="Times New Roman"/>
          <w:sz w:val="22"/>
          <w:szCs w:val="22"/>
          <w:lang w:val="es-VE"/>
        </w:rPr>
        <w:t xml:space="preserve"> el capitulo cinco con las restricciones explicitas.</w:t>
      </w: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795A01">
      <w:pPr>
        <w:autoSpaceDE w:val="0"/>
        <w:rPr>
          <w:rFonts w:cs="Times New Roman"/>
          <w:lang w:val="es-VE"/>
        </w:rPr>
      </w:pPr>
    </w:p>
    <w:p w:rsidR="00795A01" w:rsidRPr="00A81D03" w:rsidRDefault="00795A01" w:rsidP="00795A01">
      <w:pPr>
        <w:autoSpaceDE w:val="0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A81D03" w:rsidRDefault="00A81D03" w:rsidP="00EE0591">
      <w:pPr>
        <w:pStyle w:val="Prrafodelista"/>
        <w:autoSpaceDE w:val="0"/>
        <w:jc w:val="center"/>
        <w:rPr>
          <w:rFonts w:cs="Times New Roman"/>
          <w:b/>
          <w:sz w:val="22"/>
          <w:szCs w:val="22"/>
          <w:lang w:val="es-VE"/>
        </w:rPr>
      </w:pPr>
    </w:p>
    <w:p w:rsidR="00A81D03" w:rsidRDefault="00A81D03" w:rsidP="00EE0591">
      <w:pPr>
        <w:pStyle w:val="Prrafodelista"/>
        <w:autoSpaceDE w:val="0"/>
        <w:jc w:val="center"/>
        <w:rPr>
          <w:rFonts w:cs="Times New Roman"/>
          <w:b/>
          <w:sz w:val="22"/>
          <w:szCs w:val="22"/>
          <w:lang w:val="es-VE"/>
        </w:rPr>
      </w:pPr>
    </w:p>
    <w:p w:rsidR="00EE0591" w:rsidRPr="00A81D03" w:rsidRDefault="00EE0591" w:rsidP="00EE0591">
      <w:pPr>
        <w:pStyle w:val="Prrafodelista"/>
        <w:autoSpaceDE w:val="0"/>
        <w:jc w:val="center"/>
        <w:rPr>
          <w:rFonts w:cs="Times New Roman"/>
          <w:b/>
          <w:sz w:val="22"/>
          <w:szCs w:val="22"/>
          <w:lang w:val="es-VE"/>
        </w:rPr>
      </w:pPr>
      <w:r w:rsidRPr="00A81D03">
        <w:rPr>
          <w:rFonts w:cs="Times New Roman"/>
          <w:b/>
          <w:sz w:val="22"/>
          <w:szCs w:val="22"/>
          <w:lang w:val="es-VE"/>
        </w:rPr>
        <w:t>Índice General</w:t>
      </w:r>
    </w:p>
    <w:p w:rsidR="00EE0591" w:rsidRPr="00A81D03" w:rsidRDefault="00EE0591" w:rsidP="00EE0591">
      <w:pPr>
        <w:widowControl/>
        <w:suppressAutoHyphens w:val="0"/>
        <w:autoSpaceDE w:val="0"/>
        <w:autoSpaceDN w:val="0"/>
        <w:adjustRightInd w:val="0"/>
        <w:rPr>
          <w:rFonts w:cs="Times New Roman"/>
          <w:sz w:val="36"/>
          <w:szCs w:val="36"/>
          <w:lang w:val="es-VE"/>
        </w:rPr>
      </w:pPr>
      <w:r w:rsidRPr="00A81D03">
        <w:rPr>
          <w:rFonts w:eastAsia="Times New Roman" w:cs="Times New Roman"/>
          <w:kern w:val="0"/>
          <w:sz w:val="2"/>
          <w:szCs w:val="2"/>
          <w:lang w:val="es-ES" w:eastAsia="es-ES" w:bidi="ar-SA"/>
        </w:rPr>
        <w:t>_ .</w:t>
      </w:r>
      <w:r w:rsidRPr="00A81D03">
        <w:rPr>
          <w:rFonts w:ascii="Arial" w:eastAsia="Times New Roman" w:hAnsi="Arial" w:cs="Times New Roman"/>
          <w:kern w:val="0"/>
          <w:sz w:val="2"/>
          <w:szCs w:val="2"/>
          <w:lang w:val="es-ES" w:eastAsia="es-ES" w:bidi="ar-SA"/>
        </w:rPr>
        <w:t></w:t>
      </w:r>
      <w:r w:rsidRPr="00A81D03">
        <w:rPr>
          <w:rFonts w:eastAsia="Times New Roman" w:cs="Times New Roman"/>
          <w:kern w:val="0"/>
          <w:sz w:val="2"/>
          <w:szCs w:val="2"/>
          <w:lang w:val="es-ES" w:eastAsia="es-ES" w:bidi="ar-SA"/>
        </w:rPr>
        <w:t>.@._._</w:t>
      </w:r>
    </w:p>
    <w:p w:rsidR="00EE0591" w:rsidRPr="00A81D03" w:rsidRDefault="00EE0591" w:rsidP="00EE0591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EE0591" w:rsidRPr="00A81D03" w:rsidRDefault="00EE0591" w:rsidP="00EE0591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EE0591" w:rsidRPr="00A81D03" w:rsidRDefault="00EE0591" w:rsidP="00EE0591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EE0591" w:rsidRPr="00A81D03" w:rsidRDefault="00795A01" w:rsidP="00EE0591">
      <w:pPr>
        <w:pStyle w:val="Prrafodelista"/>
        <w:numPr>
          <w:ilvl w:val="0"/>
          <w:numId w:val="1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Introducción           </w:t>
      </w:r>
      <w:r w:rsidR="00EE0591" w:rsidRPr="00A81D03">
        <w:rPr>
          <w:rFonts w:cs="Times New Roman"/>
          <w:sz w:val="22"/>
          <w:szCs w:val="22"/>
          <w:lang w:val="es-VE"/>
        </w:rPr>
        <w:t xml:space="preserve"> </w:t>
      </w:r>
      <w:r w:rsidR="00294C03" w:rsidRPr="00A81D03">
        <w:rPr>
          <w:rFonts w:cs="Times New Roman"/>
          <w:sz w:val="22"/>
          <w:szCs w:val="22"/>
          <w:lang w:val="es-VE"/>
        </w:rPr>
        <w:t xml:space="preserve">           </w:t>
      </w:r>
      <w:r w:rsidR="00EE0591" w:rsidRPr="00A81D03">
        <w:rPr>
          <w:rFonts w:cs="Times New Roman"/>
          <w:sz w:val="22"/>
          <w:szCs w:val="22"/>
          <w:lang w:val="es-VE"/>
        </w:rPr>
        <w:t xml:space="preserve">                                                                                            </w:t>
      </w:r>
      <w:r w:rsidR="00294C03" w:rsidRPr="00A81D03">
        <w:rPr>
          <w:rFonts w:cs="Times New Roman"/>
          <w:sz w:val="22"/>
          <w:szCs w:val="22"/>
          <w:lang w:val="es-VE"/>
        </w:rPr>
        <w:t xml:space="preserve">      </w:t>
      </w:r>
      <w:r w:rsidR="00EE0591" w:rsidRPr="00A81D03">
        <w:rPr>
          <w:rFonts w:cs="Times New Roman"/>
          <w:sz w:val="22"/>
          <w:szCs w:val="22"/>
          <w:lang w:val="es-VE"/>
        </w:rPr>
        <w:t>2</w:t>
      </w:r>
    </w:p>
    <w:p w:rsidR="00EE0591" w:rsidRPr="00A81D03" w:rsidRDefault="00EE0591" w:rsidP="00EE0591">
      <w:pPr>
        <w:pStyle w:val="Prrafodelista"/>
        <w:numPr>
          <w:ilvl w:val="0"/>
          <w:numId w:val="1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Sección I</w:t>
      </w:r>
      <w:r w:rsidR="00A01540" w:rsidRPr="00A81D03">
        <w:rPr>
          <w:rFonts w:cs="Times New Roman"/>
          <w:sz w:val="22"/>
          <w:szCs w:val="22"/>
          <w:lang w:val="es-VE"/>
        </w:rPr>
        <w:t xml:space="preserve">                                                                                                                             </w:t>
      </w:r>
      <w:r w:rsidR="00294C03" w:rsidRPr="00A81D03">
        <w:rPr>
          <w:rFonts w:cs="Times New Roman"/>
          <w:sz w:val="22"/>
          <w:szCs w:val="22"/>
          <w:lang w:val="es-VE"/>
        </w:rPr>
        <w:t xml:space="preserve"> </w:t>
      </w:r>
      <w:r w:rsidR="00A01540" w:rsidRPr="00A81D03">
        <w:rPr>
          <w:rFonts w:cs="Times New Roman"/>
          <w:sz w:val="22"/>
          <w:szCs w:val="22"/>
          <w:lang w:val="es-VE"/>
        </w:rPr>
        <w:t xml:space="preserve"> 4</w:t>
      </w:r>
    </w:p>
    <w:p w:rsidR="00EE0591" w:rsidRPr="00A81D03" w:rsidRDefault="00EE0591" w:rsidP="00EE0591">
      <w:pPr>
        <w:pStyle w:val="Prrafodelista"/>
        <w:numPr>
          <w:ilvl w:val="0"/>
          <w:numId w:val="1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Sección II</w:t>
      </w:r>
      <w:r w:rsidR="00A01540" w:rsidRPr="00A81D03">
        <w:rPr>
          <w:rFonts w:cs="Times New Roman"/>
          <w:sz w:val="22"/>
          <w:szCs w:val="22"/>
          <w:lang w:val="es-VE"/>
        </w:rPr>
        <w:t xml:space="preserve">                                            </w:t>
      </w:r>
      <w:r w:rsidR="00294C03" w:rsidRPr="00A81D03">
        <w:rPr>
          <w:rFonts w:cs="Times New Roman"/>
          <w:sz w:val="22"/>
          <w:szCs w:val="22"/>
          <w:lang w:val="es-VE"/>
        </w:rPr>
        <w:t xml:space="preserve"> </w:t>
      </w:r>
      <w:r w:rsidR="00A01540" w:rsidRPr="00A81D03">
        <w:rPr>
          <w:rFonts w:cs="Times New Roman"/>
          <w:sz w:val="22"/>
          <w:szCs w:val="22"/>
          <w:lang w:val="es-VE"/>
        </w:rPr>
        <w:t xml:space="preserve">                                                                               </w:t>
      </w:r>
      <w:r w:rsidR="00294C03" w:rsidRPr="00A81D03">
        <w:rPr>
          <w:rFonts w:cs="Times New Roman"/>
          <w:sz w:val="22"/>
          <w:szCs w:val="22"/>
          <w:lang w:val="es-VE"/>
        </w:rPr>
        <w:t xml:space="preserve"> </w:t>
      </w:r>
      <w:r w:rsidR="00A01540" w:rsidRPr="00A81D03">
        <w:rPr>
          <w:rFonts w:cs="Times New Roman"/>
          <w:sz w:val="22"/>
          <w:szCs w:val="22"/>
          <w:lang w:val="es-VE"/>
        </w:rPr>
        <w:t xml:space="preserve"> 6</w:t>
      </w:r>
    </w:p>
    <w:p w:rsidR="00EE0591" w:rsidRPr="00A81D03" w:rsidRDefault="00EE0591" w:rsidP="00EE0591">
      <w:pPr>
        <w:pStyle w:val="Prrafodelista"/>
        <w:numPr>
          <w:ilvl w:val="0"/>
          <w:numId w:val="1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Sección III</w:t>
      </w:r>
      <w:r w:rsidR="00294C03" w:rsidRPr="00A81D03">
        <w:rPr>
          <w:rFonts w:cs="Times New Roman"/>
          <w:sz w:val="22"/>
          <w:szCs w:val="22"/>
          <w:lang w:val="es-VE"/>
        </w:rPr>
        <w:t xml:space="preserve">                                                                                                                             7</w:t>
      </w:r>
    </w:p>
    <w:p w:rsidR="00EE0591" w:rsidRPr="00A81D03" w:rsidRDefault="00EE0591" w:rsidP="00EE0591">
      <w:pPr>
        <w:pStyle w:val="Prrafodelista"/>
        <w:numPr>
          <w:ilvl w:val="0"/>
          <w:numId w:val="1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Sección IV</w:t>
      </w:r>
      <w:r w:rsidR="00294C03" w:rsidRPr="00A81D03">
        <w:rPr>
          <w:rFonts w:cs="Times New Roman"/>
          <w:sz w:val="22"/>
          <w:szCs w:val="22"/>
          <w:lang w:val="es-VE"/>
        </w:rPr>
        <w:t xml:space="preserve">                                                                                                                             9</w:t>
      </w:r>
    </w:p>
    <w:p w:rsidR="00EE0591" w:rsidRPr="00A81D03" w:rsidRDefault="00EE0591" w:rsidP="00EE0591">
      <w:pPr>
        <w:pStyle w:val="Prrafodelista"/>
        <w:numPr>
          <w:ilvl w:val="0"/>
          <w:numId w:val="1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Sección V</w:t>
      </w:r>
      <w:r w:rsidR="00294C03" w:rsidRPr="00A81D03">
        <w:rPr>
          <w:rFonts w:cs="Times New Roman"/>
          <w:sz w:val="22"/>
          <w:szCs w:val="22"/>
          <w:lang w:val="es-VE"/>
        </w:rPr>
        <w:t xml:space="preserve">                                                                                                                             </w:t>
      </w:r>
      <w:r w:rsidR="006321E1" w:rsidRPr="00A81D03">
        <w:rPr>
          <w:rFonts w:cs="Times New Roman"/>
          <w:sz w:val="22"/>
          <w:szCs w:val="22"/>
          <w:lang w:val="es-VE"/>
        </w:rPr>
        <w:t>10</w:t>
      </w:r>
    </w:p>
    <w:p w:rsidR="00EE0591" w:rsidRPr="00A81D03" w:rsidRDefault="00EE0591" w:rsidP="00EE0591">
      <w:pPr>
        <w:pStyle w:val="Prrafodelista"/>
        <w:numPr>
          <w:ilvl w:val="0"/>
          <w:numId w:val="1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Figura 1. Diagrama ER-E </w:t>
      </w:r>
      <w:r w:rsidR="00294C03" w:rsidRPr="00A81D03">
        <w:rPr>
          <w:rFonts w:cs="Times New Roman"/>
          <w:sz w:val="22"/>
          <w:szCs w:val="22"/>
          <w:lang w:val="es-VE"/>
        </w:rPr>
        <w:t xml:space="preserve">                                                                     </w:t>
      </w:r>
      <w:r w:rsidR="006321E1" w:rsidRPr="00A81D03">
        <w:rPr>
          <w:rFonts w:cs="Times New Roman"/>
          <w:sz w:val="22"/>
          <w:szCs w:val="22"/>
          <w:lang w:val="es-VE"/>
        </w:rPr>
        <w:t xml:space="preserve">                              11</w:t>
      </w:r>
    </w:p>
    <w:p w:rsidR="00EE0591" w:rsidRPr="00A81D03" w:rsidRDefault="00EE0591" w:rsidP="00EE0591">
      <w:pPr>
        <w:pStyle w:val="Prrafodelista"/>
        <w:numPr>
          <w:ilvl w:val="0"/>
          <w:numId w:val="1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Conclusión</w:t>
      </w:r>
      <w:r w:rsidR="00294C03" w:rsidRPr="00A81D03">
        <w:rPr>
          <w:rFonts w:cs="Times New Roman"/>
          <w:sz w:val="22"/>
          <w:szCs w:val="22"/>
          <w:lang w:val="es-VE"/>
        </w:rPr>
        <w:t xml:space="preserve">                                                                                                                     </w:t>
      </w:r>
      <w:r w:rsidR="006321E1" w:rsidRPr="00A81D03">
        <w:rPr>
          <w:rFonts w:cs="Times New Roman"/>
          <w:sz w:val="22"/>
          <w:szCs w:val="22"/>
          <w:lang w:val="es-VE"/>
        </w:rPr>
        <w:t xml:space="preserve">      12</w:t>
      </w:r>
      <w:r w:rsidR="00294C03" w:rsidRPr="00A81D03">
        <w:rPr>
          <w:rFonts w:cs="Times New Roman"/>
          <w:sz w:val="22"/>
          <w:szCs w:val="22"/>
          <w:lang w:val="es-VE"/>
        </w:rPr>
        <w:t xml:space="preserve">      </w:t>
      </w:r>
    </w:p>
    <w:p w:rsidR="00EE0591" w:rsidRPr="00A81D03" w:rsidRDefault="00EE0591" w:rsidP="00EE0591">
      <w:pPr>
        <w:pStyle w:val="Prrafodelista"/>
        <w:numPr>
          <w:ilvl w:val="0"/>
          <w:numId w:val="1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Bibliografía </w:t>
      </w:r>
      <w:r w:rsidR="00294C03" w:rsidRPr="00A81D03">
        <w:rPr>
          <w:rFonts w:cs="Times New Roman"/>
          <w:sz w:val="22"/>
          <w:szCs w:val="22"/>
          <w:lang w:val="es-VE"/>
        </w:rPr>
        <w:t xml:space="preserve">                                                                                           </w:t>
      </w:r>
      <w:r w:rsidR="006321E1" w:rsidRPr="00A81D03">
        <w:rPr>
          <w:rFonts w:cs="Times New Roman"/>
          <w:sz w:val="22"/>
          <w:szCs w:val="22"/>
          <w:lang w:val="es-VE"/>
        </w:rPr>
        <w:t xml:space="preserve">                              13</w:t>
      </w:r>
    </w:p>
    <w:p w:rsidR="00EE0591" w:rsidRPr="00A81D03" w:rsidRDefault="00EE0591" w:rsidP="00EE0591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EE0591">
      <w:pPr>
        <w:autoSpaceDE w:val="0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795A01">
      <w:pPr>
        <w:autoSpaceDE w:val="0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EE0591" w:rsidRPr="00A81D03" w:rsidRDefault="00EE0591" w:rsidP="0014644C">
      <w:pPr>
        <w:autoSpaceDE w:val="0"/>
        <w:jc w:val="center"/>
        <w:rPr>
          <w:rFonts w:cs="Times New Roman"/>
          <w:lang w:val="es-VE"/>
        </w:rPr>
      </w:pPr>
    </w:p>
    <w:p w:rsidR="00A81D03" w:rsidRPr="00A81D03" w:rsidRDefault="005F14E4" w:rsidP="00A81D03">
      <w:pPr>
        <w:autoSpaceDE w:val="0"/>
        <w:rPr>
          <w:rFonts w:cs="Times New Roman"/>
          <w:sz w:val="32"/>
          <w:szCs w:val="32"/>
          <w:lang w:val="es-VE"/>
        </w:rPr>
      </w:pPr>
      <w:r w:rsidRPr="00A81D03">
        <w:rPr>
          <w:rFonts w:cs="Times New Roman"/>
          <w:sz w:val="32"/>
          <w:szCs w:val="32"/>
          <w:lang w:val="es-VE"/>
        </w:rPr>
        <w:lastRenderedPageBreak/>
        <w:t>Sección I</w:t>
      </w:r>
    </w:p>
    <w:p w:rsidR="00A81D03" w:rsidRPr="00A81D03" w:rsidRDefault="00A81D03" w:rsidP="00A81D03">
      <w:pPr>
        <w:autoSpaceDE w:val="0"/>
        <w:rPr>
          <w:rFonts w:cs="Times New Roman"/>
          <w:sz w:val="32"/>
          <w:szCs w:val="32"/>
          <w:lang w:val="es-VE"/>
        </w:rPr>
      </w:pPr>
    </w:p>
    <w:p w:rsidR="0014644C" w:rsidRPr="00A81D03" w:rsidRDefault="0014644C" w:rsidP="00A81D03">
      <w:pPr>
        <w:autoSpaceDE w:val="0"/>
        <w:rPr>
          <w:rFonts w:cs="Times New Roman"/>
          <w:sz w:val="32"/>
          <w:szCs w:val="32"/>
          <w:lang w:val="es-VE"/>
        </w:rPr>
      </w:pPr>
      <w:r w:rsidRPr="00A81D03">
        <w:rPr>
          <w:rFonts w:cs="Times New Roman"/>
          <w:sz w:val="32"/>
          <w:szCs w:val="32"/>
          <w:lang w:val="es-VE"/>
        </w:rPr>
        <w:t>Universo de Discurso</w:t>
      </w:r>
    </w:p>
    <w:p w:rsidR="0014644C" w:rsidRPr="00A81D03" w:rsidRDefault="0014644C" w:rsidP="0014644C">
      <w:pPr>
        <w:autoSpaceDE w:val="0"/>
        <w:ind w:left="720"/>
        <w:rPr>
          <w:rFonts w:cs="Times New Roman"/>
          <w:sz w:val="36"/>
          <w:szCs w:val="36"/>
          <w:lang w:val="es-VE"/>
        </w:rPr>
      </w:pPr>
    </w:p>
    <w:p w:rsidR="0014644C" w:rsidRPr="00A81D03" w:rsidRDefault="0014644C" w:rsidP="00294C03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La USB va a desarrollar su propia red social, llamada </w:t>
      </w:r>
      <w:proofErr w:type="spellStart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SoyUSB</w:t>
      </w:r>
      <w:proofErr w:type="spellEnd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, para mantener el nexo con</w:t>
      </w:r>
    </w:p>
    <w:p w:rsidR="0014644C" w:rsidRPr="00A81D03" w:rsidRDefault="0014644C" w:rsidP="00294C03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sus egresados, para dar a sus miembros un sentido de comunida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d, independiente de la ubicación</w:t>
      </w:r>
      <w:r w:rsidR="00294C03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geográfica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 la persona que pertenece a la comunidad o del tiempo transcurrido desde el inicio de</w:t>
      </w:r>
      <w:r w:rsidR="00294C03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la relación con la USB. La red también es útil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para convocar a elecciones para diferentes cuerpos</w:t>
      </w:r>
      <w:r w:rsidR="00294C03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colegiados, para la transmisión rápida de información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, para ofrecer servicios a los miembros, entre</w:t>
      </w:r>
      <w:r w:rsidR="00294C03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otros.</w:t>
      </w:r>
    </w:p>
    <w:p w:rsidR="00524D8F" w:rsidRPr="00A81D03" w:rsidRDefault="00524D8F" w:rsidP="00294C03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24D8F" w:rsidRPr="00A81D03" w:rsidRDefault="0014644C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El desarrollo de </w:t>
      </w:r>
      <w:proofErr w:type="spellStart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SoyUSB</w:t>
      </w:r>
      <w:proofErr w:type="spellEnd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s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 ha iniciado con la construcción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 una base de datos, que le sirva de</w:t>
      </w:r>
      <w:r w:rsidR="00294C03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apoy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o a esta red. El grupo de diseñadores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 la base de d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atos ha elaborado una descripción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general</w:t>
      </w:r>
      <w:r w:rsidR="00294C03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de los conceptos sobre los cuales se desea registrar 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información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en esa base de datos, de acuerdo a</w:t>
      </w:r>
      <w:r w:rsidR="00294C03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los aspectos mínimos comunes a las redes sociales. Estos conceptos se describen a continuación.</w:t>
      </w: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Un miembro de la red, es una persona que pertenece o perteneció a la comunidad USB y puede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registrarse en la red. Esa persona tendrá datos básicos que constituyen su perfil, el cual deberá contener como datos mínimos: nombre(s), apellido(s), fecha de nacimiento, nexo con la USB (puede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ser más de uno), sexo, ocupación, ubicación en el mundo, dirección de correo electrónico, teléfonos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de contacto. Algunos ejemplos de nexos de los miembros con la USB son: estudiante, egresado (de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pregrado), egresado (de postgrado), empleado, profesor (contratado, ordinario o jubilado), empleado</w:t>
      </w: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de un instituto u organización relacionada con la USB (por ejemplo, asociación de amigos, IPP,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concesionario del cafetín, entre otros). Cada uno de estos nexos, puede tener asociados algunos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datos, que describen el nexo, por ejemplo, de los egresados interesa saber: número de carnet, cuál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título obtuvieron, año de ingreso al programa de estudios, fecha del acto de graduación; toda esta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información relativa a cada nexo, de cada miembro, debe representarse de alguna forma en la base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de datos.</w:t>
      </w: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Relaciones con otros miembros. Los miembros pueden relacionarse entre </w:t>
      </w:r>
      <w:proofErr w:type="spellStart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si</w:t>
      </w:r>
      <w:proofErr w:type="spellEnd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, algunos ejemplos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de las relaciones posibles son: relación de amistad, de graduarse juntos, de ser </w:t>
      </w:r>
      <w:proofErr w:type="spellStart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tutoreado</w:t>
      </w:r>
      <w:proofErr w:type="spellEnd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por, de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haber tomado cursos con, de haber sido compañeros de tesis, entre otros. Cada tipo de relación se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identifica a través de un nombre.</w:t>
      </w: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Solicitudes de establecer relación con otro miembro. Los miembros de la red se registran voluntaria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 individualmente en ella. Luego cada miembro busca a otros y trata de establecer relaciones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con ellos, para lo cual le envía una solicitud de la relación especifica que quiere establecer, el miembro</w:t>
      </w:r>
      <w:r w:rsidR="00C9725A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que recibe la solicitud decide si acepta o no la solicitud. En cas</w:t>
      </w:r>
      <w:r w:rsidR="00C9725A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o de aceptarla, se establece la relación especifi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cada entre ambos miembros.</w:t>
      </w:r>
    </w:p>
    <w:p w:rsidR="00FB143E" w:rsidRPr="00A81D03" w:rsidRDefault="00FB143E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B143E" w:rsidRPr="00A81D03" w:rsidRDefault="00FB143E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B143E" w:rsidRPr="00A81D03" w:rsidRDefault="00FB143E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795A01" w:rsidRPr="00A81D03" w:rsidRDefault="00795A01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795A01" w:rsidRPr="00A81D03" w:rsidRDefault="00795A01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795A01" w:rsidRPr="00A81D03" w:rsidRDefault="00795A01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81D03" w:rsidRDefault="00A81D03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81D03" w:rsidRDefault="00A81D03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81D03" w:rsidRDefault="00A81D03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81D03" w:rsidRDefault="00A81D03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81D03" w:rsidRDefault="00A81D03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lastRenderedPageBreak/>
        <w:t xml:space="preserve">Grupos. </w:t>
      </w:r>
      <w:r w:rsidR="005846BA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Un grupo puede ser defi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nido por cualquier miembro de la red y la idea es que el grupo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sea un conjunto de varios</w:t>
      </w:r>
      <w:r w:rsidR="005846BA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miembros; el miembro que lo defi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ne pertenece al grupo y luego otros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miembros pueden solicitar pertenecer al grupo. Cada grupo </w:t>
      </w:r>
      <w:r w:rsidR="005846BA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tiene un nombre, se debe identifi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car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="005846BA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cual fue el miembro que lo creo y la fecha de creación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del grupo. Por ejemplo, todas las personas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que se graduaron juntas en un acto, pueden establecer un grupo, o todos los de una carrera de una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="00F77D8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cohorte especifica, independientemente de </w:t>
      </w:r>
      <w:r w:rsidR="00B87B6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cuándo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se hayan graduado.</w:t>
      </w:r>
    </w:p>
    <w:p w:rsidR="00F77D87" w:rsidRPr="00A81D03" w:rsidRDefault="00F77D87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F14E4" w:rsidRPr="00A81D03" w:rsidRDefault="005F14E4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Eventos.</w:t>
      </w:r>
      <w:r w:rsidR="00F77D8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Pueden ser organizados por algún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miembro, se anuncian (en la interfaz de </w:t>
      </w:r>
      <w:proofErr w:type="spellStart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SoyUSB</w:t>
      </w:r>
      <w:proofErr w:type="spellEnd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)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y</w:t>
      </w:r>
      <w:r w:rsidR="00F77D8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los miembros expresan su interés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="00F77D8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en asistir al evento, ese interés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se hace visible a todos los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miembros.</w:t>
      </w:r>
      <w:r w:rsidR="00F77D8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Se deben registrar los datos básicos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 los eventos, nom</w:t>
      </w:r>
      <w:r w:rsidR="00F77D8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bre, fecha, hora, lugar, duración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="00F77D8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y una breve descripción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. Una vez ocurrido el evento es importante registrar, para cada miembro</w:t>
      </w:r>
    </w:p>
    <w:p w:rsidR="00524D8F" w:rsidRPr="00A81D03" w:rsidRDefault="00F77D87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que expreso interés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en el evento, si efectivamente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asistió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. En una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red social general, es usual defi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nir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los cumpleaños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como eventos,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pero en esta red, los eventos má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 r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elevantes, más que los cumpleaños 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(como lo son en </w:t>
      </w:r>
      <w:proofErr w:type="spellStart"/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Facebook</w:t>
      </w:r>
      <w:proofErr w:type="spellEnd"/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, por ejemplo), son las graduaciones, las celebraciones de 25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años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graduados, y en general los eventos que tengan que ver con las act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ividades propias de la USB. Los 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miembros pueden defi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ir eventos individuales y también</w:t>
      </w:r>
      <w:r w:rsidR="00524D8F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puede haber eventos asociados a un grupo.</w:t>
      </w:r>
    </w:p>
    <w:p w:rsidR="00F77D87" w:rsidRPr="00A81D03" w:rsidRDefault="00F77D87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77D87" w:rsidRPr="00A81D03" w:rsidRDefault="00F77D87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Invitaciones. 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Si existe un evento defi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nido, se puede invitar a un miembro individual o a un grupo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al evento. Cada miembro individual invitado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, puede responder a la invitación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o cada miembro que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pertenezca a un grupo invitado, puede responder a la 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invitación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.</w:t>
      </w:r>
    </w:p>
    <w:p w:rsidR="009F4A1D" w:rsidRPr="00A81D03" w:rsidRDefault="009F4A1D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24D8F" w:rsidRPr="00A81D03" w:rsidRDefault="00524D8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Cada u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suario de esta red social, podrá realizar algún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grado de 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personalización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 su interfaz con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la red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. Todos estos parámetros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de 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personalización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, deben incluirse en la base de datos. Cada usuario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puede decir cuales datos quiere publicar. Los datos pueden ser visibles a determinados miembros</w:t>
      </w:r>
      <w:r w:rsidR="00FB143E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individuales, a los miembros de </w:t>
      </w:r>
      <w:r w:rsidR="009F4A1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algún</w:t>
      </w: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grupo o a todo el mundo.</w:t>
      </w: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294C03" w:rsidRPr="00A81D03" w:rsidRDefault="00294C03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B143E" w:rsidRPr="00A81D03" w:rsidRDefault="00FB143E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294C03" w:rsidRPr="00A81D03" w:rsidRDefault="00294C03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294C03" w:rsidRPr="00A81D03" w:rsidRDefault="00294C03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294C03" w:rsidRPr="00A81D03" w:rsidRDefault="00294C03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81D03" w:rsidRDefault="00A81D03" w:rsidP="005F14E4">
      <w:pPr>
        <w:autoSpaceDE w:val="0"/>
        <w:rPr>
          <w:rFonts w:cs="Times New Roman"/>
          <w:sz w:val="32"/>
          <w:szCs w:val="32"/>
          <w:lang w:val="es-VE"/>
        </w:rPr>
      </w:pPr>
    </w:p>
    <w:p w:rsidR="00A81D03" w:rsidRDefault="00A81D03" w:rsidP="005F14E4">
      <w:pPr>
        <w:autoSpaceDE w:val="0"/>
        <w:rPr>
          <w:rFonts w:cs="Times New Roman"/>
          <w:sz w:val="32"/>
          <w:szCs w:val="32"/>
          <w:lang w:val="es-VE"/>
        </w:rPr>
      </w:pPr>
    </w:p>
    <w:p w:rsidR="00A81D03" w:rsidRDefault="00A81D03" w:rsidP="005F14E4">
      <w:pPr>
        <w:autoSpaceDE w:val="0"/>
        <w:rPr>
          <w:rFonts w:cs="Times New Roman"/>
          <w:sz w:val="32"/>
          <w:szCs w:val="32"/>
          <w:lang w:val="es-VE"/>
        </w:rPr>
      </w:pPr>
    </w:p>
    <w:p w:rsidR="00A81D03" w:rsidRDefault="00A81D03" w:rsidP="005F14E4">
      <w:pPr>
        <w:autoSpaceDE w:val="0"/>
        <w:rPr>
          <w:rFonts w:cs="Times New Roman"/>
          <w:sz w:val="32"/>
          <w:szCs w:val="32"/>
          <w:lang w:val="es-VE"/>
        </w:rPr>
      </w:pPr>
    </w:p>
    <w:p w:rsidR="005F14E4" w:rsidRPr="00A81D03" w:rsidRDefault="005F14E4" w:rsidP="005F14E4">
      <w:pPr>
        <w:autoSpaceDE w:val="0"/>
        <w:rPr>
          <w:rFonts w:cs="Times New Roman"/>
          <w:sz w:val="32"/>
          <w:szCs w:val="32"/>
          <w:lang w:val="es-VE"/>
        </w:rPr>
      </w:pPr>
      <w:r w:rsidRPr="00A81D03">
        <w:rPr>
          <w:rFonts w:cs="Times New Roman"/>
          <w:sz w:val="32"/>
          <w:szCs w:val="32"/>
          <w:lang w:val="es-VE"/>
        </w:rPr>
        <w:t>Sección II</w:t>
      </w: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E38BF" w:rsidRPr="00A81D03" w:rsidRDefault="00AE38BF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</w:p>
    <w:p w:rsidR="00104F83" w:rsidRPr="00A81D03" w:rsidRDefault="00AD59A6" w:rsidP="00A81D03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t xml:space="preserve">Esquema Conceptual de la Base de Datos de la red social </w:t>
      </w:r>
      <w:proofErr w:type="spellStart"/>
      <w:r w:rsidRPr="00A81D03"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t>SoyUSB</w:t>
      </w:r>
      <w:proofErr w:type="spellEnd"/>
    </w:p>
    <w:p w:rsidR="00AD59A6" w:rsidRPr="00A81D03" w:rsidRDefault="00AD59A6" w:rsidP="00AD59A6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14644C" w:rsidRPr="00A81D03" w:rsidRDefault="00AD59A6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Para presentar el esquema de la Bases de Datos de la red social </w:t>
      </w:r>
      <w:proofErr w:type="spellStart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SoyUSB</w:t>
      </w:r>
      <w:proofErr w:type="spellEnd"/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primero definimos las entidades que la componen con sus atributos y luego las interrelaciones. Luego se presentara el diagrama ERE propuesto con la especificación </w:t>
      </w:r>
      <w:r w:rsidR="00AF7BF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de las restricciones implícitas, es decir, </w:t>
      </w:r>
      <w:proofErr w:type="spellStart"/>
      <w:r w:rsidR="00AF7BF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cardinalidad</w:t>
      </w:r>
      <w:proofErr w:type="spellEnd"/>
      <w:r w:rsidR="00AF7BFD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, participación, claves, entre otras.</w:t>
      </w:r>
    </w:p>
    <w:p w:rsidR="00AF7BFD" w:rsidRPr="00A81D03" w:rsidRDefault="00AF7BFD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F7BFD" w:rsidRPr="00A81D03" w:rsidRDefault="00AF7BFD" w:rsidP="00524D8F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AF7BFD" w:rsidRPr="00A81D03" w:rsidRDefault="00AF7BFD" w:rsidP="005F14E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  <w:t xml:space="preserve">Notación y Definiciones </w:t>
      </w:r>
    </w:p>
    <w:p w:rsidR="00AF7BFD" w:rsidRPr="00A81D03" w:rsidRDefault="00AF7BFD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211037" w:rsidRPr="00A81D03" w:rsidRDefault="00AF7BFD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La notación utilizada fue: mayúscula </w:t>
      </w:r>
      <w:r w:rsidR="0021103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para los nombres de entidades, minúsculas para los nombres de las interrelaciones, minúsculas con la primera letra</w:t>
      </w:r>
      <w:r w:rsidR="00CC7A31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en mayúscula</w:t>
      </w:r>
      <w:r w:rsidR="0021103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 para el nombre de los atributos tanto de entidades como de interrelaciones. Las entidades</w:t>
      </w:r>
      <w:r w:rsidR="008B6440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y las interrelaciones</w:t>
      </w:r>
      <w:r w:rsidR="00211037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 xml:space="preserve"> se describen con una frase explicati</w:t>
      </w:r>
      <w:r w:rsidR="008B6440"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va y una lista de atributos.</w:t>
      </w:r>
    </w:p>
    <w:p w:rsidR="008B6440" w:rsidRPr="00A81D03" w:rsidRDefault="008B6440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B6440" w:rsidRPr="00A81D03" w:rsidRDefault="008B6440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  <w:r w:rsidRPr="00A81D03">
        <w:rPr>
          <w:rFonts w:eastAsia="Times New Roman" w:cs="Times New Roman"/>
          <w:kern w:val="0"/>
          <w:sz w:val="22"/>
          <w:szCs w:val="22"/>
          <w:lang w:val="es-ES" w:eastAsia="es-ES" w:bidi="ar-SA"/>
        </w:rPr>
        <w:t>Las entidades e interrelaciones aparecen ordenadas alfabéticamente.</w:t>
      </w:r>
    </w:p>
    <w:p w:rsidR="00211037" w:rsidRPr="00A81D03" w:rsidRDefault="00211037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211037" w:rsidRPr="00A81D03" w:rsidRDefault="00211037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FB143E" w:rsidRPr="00A81D03" w:rsidRDefault="00FB143E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57203F" w:rsidRPr="00A81D03" w:rsidRDefault="0057203F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8904B8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22"/>
          <w:szCs w:val="22"/>
          <w:lang w:val="es-ES" w:eastAsia="es-ES" w:bidi="ar-SA"/>
        </w:rPr>
      </w:pPr>
    </w:p>
    <w:p w:rsidR="008904B8" w:rsidRPr="00A81D03" w:rsidRDefault="005F14E4" w:rsidP="005F14E4">
      <w:pPr>
        <w:autoSpaceDE w:val="0"/>
        <w:rPr>
          <w:rFonts w:cs="Times New Roman"/>
          <w:sz w:val="32"/>
          <w:szCs w:val="32"/>
          <w:lang w:val="es-VE"/>
        </w:rPr>
      </w:pPr>
      <w:r w:rsidRPr="00A81D03">
        <w:rPr>
          <w:rFonts w:cs="Times New Roman"/>
          <w:sz w:val="32"/>
          <w:szCs w:val="32"/>
          <w:lang w:val="es-VE"/>
        </w:rPr>
        <w:lastRenderedPageBreak/>
        <w:t>Sección III</w:t>
      </w:r>
    </w:p>
    <w:p w:rsidR="00211037" w:rsidRPr="00A81D03" w:rsidRDefault="00211037" w:rsidP="00AF7BFD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b/>
          <w:kern w:val="0"/>
          <w:sz w:val="22"/>
          <w:szCs w:val="22"/>
          <w:lang w:val="es-ES" w:eastAsia="es-ES" w:bidi="ar-SA"/>
        </w:rPr>
      </w:pPr>
    </w:p>
    <w:p w:rsidR="0014644C" w:rsidRPr="00A81D03" w:rsidRDefault="008B6440" w:rsidP="005F14E4">
      <w:pPr>
        <w:autoSpaceDE w:val="0"/>
        <w:rPr>
          <w:rFonts w:cs="Times New Roman"/>
          <w:b/>
          <w:sz w:val="22"/>
          <w:szCs w:val="22"/>
          <w:lang w:val="es-VE"/>
        </w:rPr>
      </w:pPr>
      <w:r w:rsidRPr="00A81D03">
        <w:rPr>
          <w:rFonts w:cs="Times New Roman"/>
          <w:b/>
          <w:sz w:val="22"/>
          <w:szCs w:val="22"/>
          <w:lang w:val="es-VE"/>
        </w:rPr>
        <w:t>Entidades</w:t>
      </w:r>
    </w:p>
    <w:p w:rsidR="008B6440" w:rsidRPr="00A81D03" w:rsidRDefault="008B6440" w:rsidP="008B6440">
      <w:pPr>
        <w:autoSpaceDE w:val="0"/>
        <w:rPr>
          <w:rFonts w:cs="Times New Roman"/>
          <w:sz w:val="32"/>
          <w:szCs w:val="32"/>
          <w:lang w:val="es-VE"/>
        </w:rPr>
      </w:pPr>
    </w:p>
    <w:p w:rsidR="008B6440" w:rsidRPr="00A81D03" w:rsidRDefault="008B6440" w:rsidP="008B6440">
      <w:p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La lista de entidades  para esta Base de Datos es la siguiente:</w:t>
      </w:r>
    </w:p>
    <w:p w:rsidR="008904B8" w:rsidRPr="00A81D03" w:rsidRDefault="008904B8" w:rsidP="008B6440">
      <w:pPr>
        <w:autoSpaceDE w:val="0"/>
        <w:rPr>
          <w:rFonts w:cs="Times New Roman"/>
          <w:sz w:val="22"/>
          <w:szCs w:val="22"/>
          <w:lang w:val="es-VE"/>
        </w:rPr>
      </w:pPr>
    </w:p>
    <w:p w:rsidR="008904B8" w:rsidRPr="00A81D03" w:rsidRDefault="008904B8" w:rsidP="008B6440">
      <w:pPr>
        <w:autoSpaceDE w:val="0"/>
        <w:rPr>
          <w:rFonts w:cs="Times New Roman"/>
          <w:sz w:val="22"/>
          <w:szCs w:val="22"/>
          <w:lang w:val="es-VE"/>
        </w:rPr>
      </w:pPr>
    </w:p>
    <w:p w:rsidR="005E6225" w:rsidRPr="00A81D03" w:rsidRDefault="005E6225" w:rsidP="008B6440">
      <w:pPr>
        <w:autoSpaceDE w:val="0"/>
        <w:rPr>
          <w:rFonts w:cs="Times New Roman"/>
          <w:sz w:val="22"/>
          <w:szCs w:val="22"/>
          <w:lang w:val="es-VE"/>
        </w:rPr>
      </w:pPr>
    </w:p>
    <w:p w:rsidR="005E6225" w:rsidRPr="00A81D03" w:rsidRDefault="008904B8" w:rsidP="008904B8">
      <w:pPr>
        <w:pStyle w:val="Prrafodelista"/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DATOS</w:t>
      </w:r>
    </w:p>
    <w:p w:rsidR="00EE2084" w:rsidRPr="00A81D03" w:rsidRDefault="005E6225" w:rsidP="00EE2084">
      <w:pPr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EGRESADO</w:t>
      </w:r>
      <w:r w:rsidR="00F46A45" w:rsidRPr="00A81D03">
        <w:rPr>
          <w:rFonts w:cs="Times New Roman"/>
          <w:sz w:val="22"/>
          <w:szCs w:val="22"/>
          <w:lang w:val="es-VE"/>
        </w:rPr>
        <w:t xml:space="preserve"> </w:t>
      </w:r>
    </w:p>
    <w:p w:rsidR="007C2BCA" w:rsidRPr="00A81D03" w:rsidRDefault="007C2BCA" w:rsidP="005E6225">
      <w:pPr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ESTUDIANTE </w:t>
      </w:r>
    </w:p>
    <w:p w:rsidR="007C2BCA" w:rsidRPr="00A81D03" w:rsidRDefault="007C2BCA" w:rsidP="007C2BCA">
      <w:pPr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EMPLEADO</w:t>
      </w:r>
    </w:p>
    <w:p w:rsidR="007C2BCA" w:rsidRPr="00A81D03" w:rsidRDefault="007C2BCA" w:rsidP="007C2BCA">
      <w:pPr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EVENTO</w:t>
      </w:r>
    </w:p>
    <w:p w:rsidR="007C2BCA" w:rsidRPr="00A81D03" w:rsidRDefault="007C2BCA" w:rsidP="007C2BCA">
      <w:pPr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GRUPO</w:t>
      </w:r>
    </w:p>
    <w:p w:rsidR="008B6440" w:rsidRPr="00A81D03" w:rsidRDefault="008B6440" w:rsidP="008904B8">
      <w:pPr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MIEMBRO</w:t>
      </w:r>
    </w:p>
    <w:p w:rsidR="005E6225" w:rsidRPr="00A81D03" w:rsidRDefault="005E6225" w:rsidP="005E6225">
      <w:pPr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PROFESOR</w:t>
      </w:r>
    </w:p>
    <w:p w:rsidR="008B6440" w:rsidRPr="00A81D03" w:rsidRDefault="008B6440" w:rsidP="007C2BCA">
      <w:pPr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RELACI</w:t>
      </w:r>
      <w:r w:rsidRPr="00A81D03">
        <w:rPr>
          <w:rFonts w:cs="Times New Roman"/>
          <w:sz w:val="22"/>
          <w:szCs w:val="22"/>
          <w:lang w:val="es-ES"/>
        </w:rPr>
        <w:t>Ó</w:t>
      </w:r>
      <w:r w:rsidRPr="00A81D03">
        <w:rPr>
          <w:rFonts w:cs="Times New Roman"/>
          <w:sz w:val="22"/>
          <w:szCs w:val="22"/>
          <w:lang w:val="es-VE"/>
        </w:rPr>
        <w:t>N</w:t>
      </w:r>
    </w:p>
    <w:p w:rsidR="008904B8" w:rsidRPr="00A81D03" w:rsidRDefault="00BE56D7" w:rsidP="007C2BCA">
      <w:pPr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USUARIO</w:t>
      </w:r>
    </w:p>
    <w:p w:rsidR="005D5DD9" w:rsidRPr="00A81D03" w:rsidRDefault="005D5DD9" w:rsidP="005D5DD9">
      <w:p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        </w:t>
      </w:r>
    </w:p>
    <w:p w:rsidR="005D5DD9" w:rsidRPr="00A81D03" w:rsidRDefault="005D5DD9" w:rsidP="00F46A45">
      <w:pPr>
        <w:pStyle w:val="Prrafodelista"/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DATOS: Asocia a los mi</w:t>
      </w:r>
      <w:r w:rsidR="00F46A45" w:rsidRPr="00A81D03">
        <w:rPr>
          <w:rFonts w:cs="Times New Roman"/>
          <w:sz w:val="22"/>
          <w:szCs w:val="22"/>
          <w:lang w:val="es-VE"/>
        </w:rPr>
        <w:t>embros con un catálogo de datos.</w:t>
      </w:r>
    </w:p>
    <w:p w:rsidR="005D5DD9" w:rsidRPr="00A81D03" w:rsidRDefault="005D5DD9" w:rsidP="005D5DD9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Atributos:</w:t>
      </w:r>
    </w:p>
    <w:p w:rsidR="008B6440" w:rsidRPr="00A81D03" w:rsidRDefault="00F46A45" w:rsidP="00F46A45">
      <w:pPr>
        <w:pStyle w:val="Prrafodelista"/>
        <w:numPr>
          <w:ilvl w:val="0"/>
          <w:numId w:val="21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Tipo: es clave y simple.</w:t>
      </w:r>
    </w:p>
    <w:p w:rsidR="008B6440" w:rsidRPr="00A81D03" w:rsidRDefault="008B6440" w:rsidP="008B6440">
      <w:pPr>
        <w:autoSpaceDE w:val="0"/>
        <w:rPr>
          <w:rFonts w:cs="Times New Roman"/>
          <w:sz w:val="22"/>
          <w:szCs w:val="22"/>
          <w:lang w:val="es-VE"/>
        </w:rPr>
      </w:pPr>
    </w:p>
    <w:p w:rsidR="008B6440" w:rsidRPr="00A81D03" w:rsidRDefault="008B6440" w:rsidP="008B6440">
      <w:pPr>
        <w:autoSpaceDE w:val="0"/>
        <w:rPr>
          <w:rFonts w:cs="Times New Roman"/>
          <w:sz w:val="22"/>
          <w:szCs w:val="22"/>
          <w:lang w:val="es-VE"/>
        </w:rPr>
      </w:pPr>
    </w:p>
    <w:p w:rsidR="002F36C3" w:rsidRPr="00A81D03" w:rsidRDefault="002F36C3" w:rsidP="00EE2084">
      <w:pPr>
        <w:pStyle w:val="Prrafodelista"/>
        <w:numPr>
          <w:ilvl w:val="0"/>
          <w:numId w:val="4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EGRESADO: Es aquel sujeto que ha concluido sus estudios y obtenido un </w:t>
      </w:r>
      <w:proofErr w:type="spellStart"/>
      <w:r w:rsidRPr="00A81D03">
        <w:rPr>
          <w:rFonts w:cs="Times New Roman"/>
          <w:sz w:val="22"/>
          <w:szCs w:val="22"/>
          <w:lang w:val="es-VE"/>
        </w:rPr>
        <w:t>titulo</w:t>
      </w:r>
      <w:proofErr w:type="spellEnd"/>
      <w:r w:rsidRPr="00A81D03">
        <w:rPr>
          <w:rFonts w:cs="Times New Roman"/>
          <w:sz w:val="22"/>
          <w:szCs w:val="22"/>
          <w:lang w:val="es-VE"/>
        </w:rPr>
        <w:t xml:space="preserve"> académico de rango universitario.</w:t>
      </w:r>
    </w:p>
    <w:p w:rsidR="00EF1878" w:rsidRPr="00A81D03" w:rsidRDefault="00EF1878" w:rsidP="008B6440">
      <w:pPr>
        <w:autoSpaceDE w:val="0"/>
        <w:rPr>
          <w:rFonts w:cs="Times New Roman"/>
          <w:sz w:val="22"/>
          <w:szCs w:val="22"/>
          <w:lang w:val="es-VE"/>
        </w:rPr>
      </w:pPr>
    </w:p>
    <w:p w:rsidR="00EF1878" w:rsidRPr="00A81D03" w:rsidRDefault="005D5DD9" w:rsidP="008B6440">
      <w:p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        </w:t>
      </w:r>
      <w:r w:rsidR="00EF1878" w:rsidRPr="00A81D03">
        <w:rPr>
          <w:rFonts w:cs="Times New Roman"/>
          <w:sz w:val="22"/>
          <w:szCs w:val="22"/>
          <w:lang w:val="es-VE"/>
        </w:rPr>
        <w:t xml:space="preserve">Atributos: </w:t>
      </w:r>
    </w:p>
    <w:p w:rsidR="00CC7A31" w:rsidRPr="00A81D03" w:rsidRDefault="00C41F5D" w:rsidP="00EE2084">
      <w:pPr>
        <w:pStyle w:val="Prrafodelista"/>
        <w:numPr>
          <w:ilvl w:val="0"/>
          <w:numId w:val="5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Núm</w:t>
      </w:r>
      <w:r w:rsidR="00EE2084" w:rsidRPr="00A81D03">
        <w:rPr>
          <w:rFonts w:cs="Times New Roman"/>
          <w:sz w:val="22"/>
          <w:szCs w:val="22"/>
          <w:lang w:val="es-VE"/>
        </w:rPr>
        <w:t>ero de carnet</w:t>
      </w:r>
      <w:r w:rsidR="00F46A45" w:rsidRPr="00A81D03">
        <w:rPr>
          <w:rFonts w:cs="Times New Roman"/>
          <w:sz w:val="22"/>
          <w:szCs w:val="22"/>
          <w:lang w:val="es-VE"/>
        </w:rPr>
        <w:t>: es simple y fijo.</w:t>
      </w:r>
    </w:p>
    <w:p w:rsidR="00EE2084" w:rsidRPr="00A81D03" w:rsidRDefault="00EE2084" w:rsidP="00EE2084">
      <w:pPr>
        <w:pStyle w:val="Prrafodelista"/>
        <w:numPr>
          <w:ilvl w:val="0"/>
          <w:numId w:val="5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Titulo </w:t>
      </w:r>
      <w:r w:rsidR="00F46A45" w:rsidRPr="00A81D03">
        <w:rPr>
          <w:rFonts w:cs="Times New Roman"/>
          <w:sz w:val="22"/>
          <w:szCs w:val="22"/>
          <w:lang w:val="es-VE"/>
        </w:rPr>
        <w:t>es simple y fijo</w:t>
      </w:r>
    </w:p>
    <w:p w:rsidR="00EE2084" w:rsidRPr="00A81D03" w:rsidRDefault="00EE2084" w:rsidP="00EE2084">
      <w:pPr>
        <w:pStyle w:val="Prrafodelista"/>
        <w:numPr>
          <w:ilvl w:val="0"/>
          <w:numId w:val="5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Año de ingreso</w:t>
      </w:r>
      <w:r w:rsidR="00AB51C1" w:rsidRPr="00A81D03">
        <w:rPr>
          <w:rFonts w:cs="Times New Roman"/>
          <w:sz w:val="22"/>
          <w:szCs w:val="22"/>
          <w:lang w:val="es-VE"/>
        </w:rPr>
        <w:t xml:space="preserve"> (</w:t>
      </w:r>
      <w:r w:rsidRPr="00A81D03">
        <w:rPr>
          <w:rFonts w:cs="Times New Roman"/>
          <w:sz w:val="22"/>
          <w:szCs w:val="22"/>
          <w:lang w:val="es-VE"/>
        </w:rPr>
        <w:t xml:space="preserve"> al programa de estudio</w:t>
      </w:r>
      <w:r w:rsidR="00AB51C1" w:rsidRPr="00A81D03">
        <w:rPr>
          <w:rFonts w:cs="Times New Roman"/>
          <w:sz w:val="22"/>
          <w:szCs w:val="22"/>
          <w:lang w:val="es-VE"/>
        </w:rPr>
        <w:t>)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</w:t>
      </w:r>
    </w:p>
    <w:p w:rsidR="00EE2084" w:rsidRPr="00A81D03" w:rsidRDefault="00EE2084" w:rsidP="00EE2084">
      <w:pPr>
        <w:pStyle w:val="Prrafodelista"/>
        <w:numPr>
          <w:ilvl w:val="0"/>
          <w:numId w:val="5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Fecha de acto</w:t>
      </w:r>
      <w:r w:rsidR="00AB51C1" w:rsidRPr="00A81D03">
        <w:rPr>
          <w:rFonts w:cs="Times New Roman"/>
          <w:sz w:val="22"/>
          <w:szCs w:val="22"/>
          <w:lang w:val="es-VE"/>
        </w:rPr>
        <w:t>(</w:t>
      </w:r>
      <w:r w:rsidRPr="00A81D03">
        <w:rPr>
          <w:rFonts w:cs="Times New Roman"/>
          <w:sz w:val="22"/>
          <w:szCs w:val="22"/>
          <w:lang w:val="es-VE"/>
        </w:rPr>
        <w:t xml:space="preserve"> de graduación</w:t>
      </w:r>
      <w:r w:rsidR="00AB51C1" w:rsidRPr="00A81D03">
        <w:rPr>
          <w:rFonts w:cs="Times New Roman"/>
          <w:sz w:val="22"/>
          <w:szCs w:val="22"/>
          <w:lang w:val="es-VE"/>
        </w:rPr>
        <w:t>)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fijo.</w:t>
      </w:r>
    </w:p>
    <w:p w:rsidR="00EE2084" w:rsidRPr="00A81D03" w:rsidRDefault="00EE2084" w:rsidP="005D5DD9">
      <w:pPr>
        <w:autoSpaceDE w:val="0"/>
        <w:rPr>
          <w:rFonts w:cs="Times New Roman"/>
          <w:sz w:val="22"/>
          <w:szCs w:val="22"/>
          <w:lang w:val="es-VE"/>
        </w:rPr>
      </w:pPr>
    </w:p>
    <w:p w:rsidR="00EE2084" w:rsidRPr="00A81D03" w:rsidRDefault="00EE2084" w:rsidP="00EE2084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2F36C3" w:rsidRPr="00A81D03" w:rsidRDefault="002F36C3" w:rsidP="008B6440">
      <w:pPr>
        <w:autoSpaceDE w:val="0"/>
        <w:rPr>
          <w:rFonts w:cs="Times New Roman"/>
          <w:sz w:val="22"/>
          <w:szCs w:val="22"/>
          <w:lang w:val="es-VE"/>
        </w:rPr>
      </w:pPr>
    </w:p>
    <w:p w:rsidR="002F36C3" w:rsidRPr="00A81D03" w:rsidRDefault="002F36C3" w:rsidP="00EE2084">
      <w:pPr>
        <w:pStyle w:val="Prrafodelista"/>
        <w:numPr>
          <w:ilvl w:val="0"/>
          <w:numId w:val="6"/>
        </w:numPr>
        <w:autoSpaceDE w:val="0"/>
        <w:rPr>
          <w:rStyle w:val="apple-style-span"/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ESTUDIANTE: </w:t>
      </w:r>
      <w:r w:rsidR="00430FC6" w:rsidRPr="00A81D03">
        <w:rPr>
          <w:rStyle w:val="apple-style-span"/>
          <w:rFonts w:cs="Times New Roman"/>
          <w:color w:val="000000"/>
          <w:sz w:val="20"/>
          <w:szCs w:val="20"/>
          <w:lang w:val="es-ES"/>
        </w:rPr>
        <w:t>E</w:t>
      </w:r>
      <w:r w:rsidR="00EE2084" w:rsidRPr="00A81D03">
        <w:rPr>
          <w:rStyle w:val="apple-style-span"/>
          <w:rFonts w:cs="Times New Roman"/>
          <w:color w:val="000000"/>
          <w:sz w:val="20"/>
          <w:szCs w:val="20"/>
          <w:lang w:val="es-ES"/>
        </w:rPr>
        <w:t>s aquel sujeto</w:t>
      </w:r>
      <w:r w:rsidR="00EE2084" w:rsidRPr="00A81D03">
        <w:rPr>
          <w:rStyle w:val="apple-converted-space"/>
          <w:rFonts w:cs="Times New Roman"/>
          <w:color w:val="000000"/>
          <w:sz w:val="20"/>
          <w:szCs w:val="20"/>
          <w:lang w:val="es-ES"/>
        </w:rPr>
        <w:t> </w:t>
      </w:r>
      <w:r w:rsidR="00EE2084" w:rsidRPr="00A81D03">
        <w:rPr>
          <w:rStyle w:val="apple-style-span"/>
          <w:rFonts w:cs="Times New Roman"/>
          <w:color w:val="000000"/>
          <w:sz w:val="20"/>
          <w:szCs w:val="20"/>
          <w:lang w:val="es-ES"/>
        </w:rPr>
        <w:t>dedicado a la lectura, puesta en práctica y aprehensión de conocimientos sobre alguna materia o arte</w:t>
      </w:r>
      <w:r w:rsidR="00C41F5D" w:rsidRPr="00A81D03">
        <w:rPr>
          <w:rStyle w:val="apple-style-span"/>
          <w:rFonts w:cs="Times New Roman"/>
          <w:color w:val="000000"/>
          <w:sz w:val="20"/>
          <w:szCs w:val="20"/>
          <w:lang w:val="es-ES"/>
        </w:rPr>
        <w:t xml:space="preserve"> cursando sus estudios en la USB</w:t>
      </w:r>
    </w:p>
    <w:p w:rsidR="00C41F5D" w:rsidRPr="00A81D03" w:rsidRDefault="00C41F5D" w:rsidP="00C41F5D">
      <w:pPr>
        <w:autoSpaceDE w:val="0"/>
        <w:rPr>
          <w:rStyle w:val="apple-style-span"/>
          <w:rFonts w:cs="Times New Roman"/>
          <w:sz w:val="22"/>
          <w:szCs w:val="22"/>
          <w:lang w:val="es-VE"/>
        </w:rPr>
      </w:pPr>
    </w:p>
    <w:p w:rsidR="00EE2084" w:rsidRPr="00A81D03" w:rsidRDefault="00C41F5D" w:rsidP="00C41F5D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Atributos: </w:t>
      </w:r>
    </w:p>
    <w:p w:rsidR="00C41F5D" w:rsidRPr="00A81D03" w:rsidRDefault="00C41F5D" w:rsidP="00C41F5D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EE2084" w:rsidRPr="00A81D03" w:rsidRDefault="00F46A45" w:rsidP="002F39BC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C</w:t>
      </w:r>
      <w:r w:rsidR="00EE2084" w:rsidRPr="00A81D03">
        <w:rPr>
          <w:rFonts w:cs="Times New Roman"/>
          <w:sz w:val="22"/>
          <w:szCs w:val="22"/>
          <w:lang w:val="es-VE"/>
        </w:rPr>
        <w:t>arnet</w:t>
      </w:r>
      <w:r w:rsidRPr="00A81D03">
        <w:rPr>
          <w:rFonts w:cs="Times New Roman"/>
          <w:sz w:val="22"/>
          <w:szCs w:val="22"/>
          <w:lang w:val="es-VE"/>
        </w:rPr>
        <w:t xml:space="preserve"> es simple y fijo</w:t>
      </w:r>
    </w:p>
    <w:p w:rsidR="00EE2084" w:rsidRPr="00A81D03" w:rsidRDefault="00430FC6" w:rsidP="00EE2084">
      <w:pPr>
        <w:pStyle w:val="Prrafodelista"/>
        <w:numPr>
          <w:ilvl w:val="0"/>
          <w:numId w:val="8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Carrera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</w:t>
      </w:r>
    </w:p>
    <w:p w:rsidR="002F39BC" w:rsidRPr="00A81D03" w:rsidRDefault="00F46A45" w:rsidP="00EE2084">
      <w:pPr>
        <w:pStyle w:val="Prrafodelista"/>
        <w:numPr>
          <w:ilvl w:val="0"/>
          <w:numId w:val="8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Índice es simple y fijo</w:t>
      </w:r>
    </w:p>
    <w:p w:rsidR="00430FC6" w:rsidRPr="00A81D03" w:rsidRDefault="00430FC6" w:rsidP="00430FC6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FB143E" w:rsidRPr="00A81D03" w:rsidRDefault="00FB143E" w:rsidP="00430FC6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FB143E" w:rsidRPr="00A81D03" w:rsidRDefault="00FB143E" w:rsidP="00430FC6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FB143E" w:rsidRPr="00A81D03" w:rsidRDefault="00FB143E" w:rsidP="00430FC6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FB143E" w:rsidRPr="00A81D03" w:rsidRDefault="00FB143E" w:rsidP="00430FC6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FB143E" w:rsidRPr="00A81D03" w:rsidRDefault="00FB143E" w:rsidP="00430FC6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FB143E" w:rsidRPr="00A81D03" w:rsidRDefault="00FB143E" w:rsidP="00430FC6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430FC6" w:rsidRPr="00A81D03" w:rsidRDefault="00430FC6" w:rsidP="00430FC6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lastRenderedPageBreak/>
        <w:t xml:space="preserve">EMPLEADO: </w:t>
      </w:r>
      <w:r w:rsidRPr="00A81D03">
        <w:rPr>
          <w:rFonts w:cs="Times New Roman"/>
          <w:sz w:val="22"/>
          <w:szCs w:val="22"/>
          <w:lang w:val="es-ES"/>
        </w:rPr>
        <w:t xml:space="preserve">Persona que desempeña un cargo o trabajo y  que a cambio de eso recibe un sueldo. </w:t>
      </w:r>
    </w:p>
    <w:p w:rsidR="00C41F5D" w:rsidRPr="00A81D03" w:rsidRDefault="00C41F5D" w:rsidP="00C41F5D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C41F5D" w:rsidRPr="00A81D03" w:rsidRDefault="00C41F5D" w:rsidP="00C41F5D">
      <w:p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             Atributos: </w:t>
      </w:r>
    </w:p>
    <w:p w:rsidR="00430FC6" w:rsidRPr="00A81D03" w:rsidRDefault="00430FC6" w:rsidP="00430FC6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430FC6" w:rsidRPr="00A81D03" w:rsidRDefault="00AB51C1" w:rsidP="00430FC6">
      <w:pPr>
        <w:pStyle w:val="Prrafodelista"/>
        <w:numPr>
          <w:ilvl w:val="0"/>
          <w:numId w:val="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Salario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</w:t>
      </w:r>
    </w:p>
    <w:p w:rsidR="00430FC6" w:rsidRPr="00A81D03" w:rsidRDefault="002F39BC" w:rsidP="00430FC6">
      <w:pPr>
        <w:pStyle w:val="Prrafodelista"/>
        <w:numPr>
          <w:ilvl w:val="0"/>
          <w:numId w:val="9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Cargo (lo que </w:t>
      </w:r>
      <w:r w:rsidR="00430FC6" w:rsidRPr="00A81D03">
        <w:rPr>
          <w:rFonts w:cs="Times New Roman"/>
          <w:sz w:val="22"/>
          <w:szCs w:val="22"/>
          <w:lang w:val="es-VE"/>
        </w:rPr>
        <w:t>desempeña</w:t>
      </w:r>
      <w:r w:rsidRPr="00A81D03">
        <w:rPr>
          <w:rFonts w:cs="Times New Roman"/>
          <w:sz w:val="22"/>
          <w:szCs w:val="22"/>
          <w:lang w:val="es-VE"/>
        </w:rPr>
        <w:t>)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</w:t>
      </w:r>
    </w:p>
    <w:p w:rsidR="008904B8" w:rsidRPr="00A81D03" w:rsidRDefault="008904B8" w:rsidP="008904B8">
      <w:pPr>
        <w:autoSpaceDE w:val="0"/>
        <w:rPr>
          <w:rFonts w:cs="Times New Roman"/>
          <w:sz w:val="22"/>
          <w:szCs w:val="22"/>
          <w:lang w:val="es-VE"/>
        </w:rPr>
      </w:pPr>
    </w:p>
    <w:p w:rsidR="008904B8" w:rsidRPr="00A81D03" w:rsidRDefault="008904B8" w:rsidP="008904B8">
      <w:pPr>
        <w:autoSpaceDE w:val="0"/>
        <w:rPr>
          <w:rFonts w:cs="Times New Roman"/>
          <w:sz w:val="22"/>
          <w:szCs w:val="22"/>
          <w:lang w:val="es-VE"/>
        </w:rPr>
      </w:pPr>
    </w:p>
    <w:p w:rsidR="00D71AC2" w:rsidRPr="00A81D03" w:rsidRDefault="00D71AC2" w:rsidP="008904B8">
      <w:pPr>
        <w:autoSpaceDE w:val="0"/>
        <w:rPr>
          <w:rFonts w:cs="Times New Roman"/>
          <w:sz w:val="22"/>
          <w:szCs w:val="22"/>
          <w:lang w:val="es-VE"/>
        </w:rPr>
      </w:pPr>
    </w:p>
    <w:p w:rsidR="00430FC6" w:rsidRPr="00A81D03" w:rsidRDefault="00430FC6" w:rsidP="00430FC6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430FC6" w:rsidRPr="00A81D03" w:rsidRDefault="00430FC6" w:rsidP="00430FC6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EVENTO: Se refiere a cualquier acontecimiento, circunstancia, suceso o caso posible.</w:t>
      </w:r>
    </w:p>
    <w:p w:rsidR="00C41F5D" w:rsidRPr="00A81D03" w:rsidRDefault="00C41F5D" w:rsidP="00C41F5D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C41F5D" w:rsidRPr="00A81D03" w:rsidRDefault="00C41F5D" w:rsidP="00C41F5D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Atributos: </w:t>
      </w:r>
    </w:p>
    <w:p w:rsidR="00C41F5D" w:rsidRPr="00A81D03" w:rsidRDefault="00C41F5D" w:rsidP="00C41F5D">
      <w:pPr>
        <w:pStyle w:val="Prrafodelista"/>
        <w:numPr>
          <w:ilvl w:val="0"/>
          <w:numId w:val="11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Nombre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</w:t>
      </w:r>
    </w:p>
    <w:p w:rsidR="00C41F5D" w:rsidRPr="00A81D03" w:rsidRDefault="00BC21B6" w:rsidP="00C41F5D">
      <w:pPr>
        <w:pStyle w:val="Prrafodelista"/>
        <w:numPr>
          <w:ilvl w:val="0"/>
          <w:numId w:val="11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Fecha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</w:t>
      </w:r>
    </w:p>
    <w:p w:rsidR="00BC21B6" w:rsidRPr="00A81D03" w:rsidRDefault="00BC21B6" w:rsidP="00BC21B6">
      <w:pPr>
        <w:pStyle w:val="Prrafodelista"/>
        <w:numPr>
          <w:ilvl w:val="0"/>
          <w:numId w:val="11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Id 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clave y </w:t>
      </w:r>
      <w:r w:rsidRPr="00A81D03">
        <w:rPr>
          <w:rFonts w:cs="Times New Roman"/>
          <w:sz w:val="22"/>
          <w:szCs w:val="22"/>
          <w:lang w:val="es-VE"/>
        </w:rPr>
        <w:t>va a estar compuesto por la hora y el lugar del evento.</w:t>
      </w:r>
    </w:p>
    <w:p w:rsidR="00C41F5D" w:rsidRPr="00A81D03" w:rsidRDefault="00C41F5D" w:rsidP="00C41F5D">
      <w:pPr>
        <w:pStyle w:val="Prrafodelista"/>
        <w:numPr>
          <w:ilvl w:val="0"/>
          <w:numId w:val="11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Duración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</w:t>
      </w:r>
    </w:p>
    <w:p w:rsidR="00C41F5D" w:rsidRPr="00A81D03" w:rsidRDefault="00C41F5D" w:rsidP="00C41F5D">
      <w:pPr>
        <w:pStyle w:val="Prrafodelista"/>
        <w:numPr>
          <w:ilvl w:val="0"/>
          <w:numId w:val="11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Descripción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</w:t>
      </w:r>
    </w:p>
    <w:p w:rsidR="008904B8" w:rsidRPr="00A81D03" w:rsidRDefault="008904B8" w:rsidP="008904B8">
      <w:p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   </w:t>
      </w:r>
    </w:p>
    <w:p w:rsidR="008904B8" w:rsidRPr="00A81D03" w:rsidRDefault="008904B8" w:rsidP="005D5DD9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C41F5D" w:rsidRPr="00A81D03" w:rsidRDefault="00C41F5D" w:rsidP="00C41F5D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C41F5D" w:rsidRPr="00A81D03" w:rsidRDefault="00C41F5D" w:rsidP="00C41F5D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GRUPO: Se define un grupo como un conjunto de dos o </w:t>
      </w:r>
      <w:r w:rsidR="00167004" w:rsidRPr="00A81D03">
        <w:rPr>
          <w:rFonts w:cs="Times New Roman"/>
          <w:sz w:val="22"/>
          <w:szCs w:val="22"/>
          <w:lang w:val="es-VE"/>
        </w:rPr>
        <w:t>más</w:t>
      </w:r>
      <w:r w:rsidRPr="00A81D03">
        <w:rPr>
          <w:rFonts w:cs="Times New Roman"/>
          <w:sz w:val="22"/>
          <w:szCs w:val="22"/>
          <w:lang w:val="es-VE"/>
        </w:rPr>
        <w:t xml:space="preserve"> individuos que se relacionan y son interdependientes.</w:t>
      </w:r>
    </w:p>
    <w:p w:rsidR="00C41F5D" w:rsidRPr="00A81D03" w:rsidRDefault="00C41F5D" w:rsidP="00C41F5D">
      <w:pPr>
        <w:autoSpaceDE w:val="0"/>
        <w:rPr>
          <w:rFonts w:cs="Times New Roman"/>
          <w:sz w:val="22"/>
          <w:szCs w:val="22"/>
          <w:lang w:val="es-VE"/>
        </w:rPr>
      </w:pPr>
    </w:p>
    <w:p w:rsidR="00430FC6" w:rsidRPr="00A81D03" w:rsidRDefault="00C41F5D" w:rsidP="00C41F5D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Atributos: </w:t>
      </w:r>
    </w:p>
    <w:p w:rsidR="00C41F5D" w:rsidRPr="00A81D03" w:rsidRDefault="00C41F5D" w:rsidP="00C41F5D">
      <w:pPr>
        <w:pStyle w:val="Prrafodelista"/>
        <w:numPr>
          <w:ilvl w:val="0"/>
          <w:numId w:val="13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Nombre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clave y  simple.</w:t>
      </w:r>
    </w:p>
    <w:p w:rsidR="00C41F5D" w:rsidRPr="00A81D03" w:rsidRDefault="00C41F5D" w:rsidP="00C41F5D">
      <w:pPr>
        <w:autoSpaceDE w:val="0"/>
        <w:rPr>
          <w:rFonts w:cs="Times New Roman"/>
          <w:sz w:val="22"/>
          <w:szCs w:val="22"/>
          <w:lang w:val="es-VE"/>
        </w:rPr>
      </w:pPr>
    </w:p>
    <w:p w:rsidR="00C41F5D" w:rsidRPr="00A81D03" w:rsidRDefault="00C41F5D" w:rsidP="00C41F5D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MIEMBRO: Es una persona que pertenece o perteneció a la comunidad de las USB y puede registrarse a la red.</w:t>
      </w:r>
    </w:p>
    <w:p w:rsidR="003A0C79" w:rsidRPr="00A81D03" w:rsidRDefault="003A0C79" w:rsidP="003A0C79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3A0C79" w:rsidRPr="00A81D03" w:rsidRDefault="003A0C79" w:rsidP="003A0C79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Atributos: </w:t>
      </w:r>
    </w:p>
    <w:p w:rsidR="003A0C79" w:rsidRPr="00A81D03" w:rsidRDefault="003A0C79" w:rsidP="003A0C79">
      <w:pPr>
        <w:pStyle w:val="Prrafodelista"/>
        <w:numPr>
          <w:ilvl w:val="0"/>
          <w:numId w:val="13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Email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clave y simple.</w:t>
      </w:r>
    </w:p>
    <w:p w:rsidR="001B0918" w:rsidRPr="00A81D03" w:rsidRDefault="001B0918" w:rsidP="008904B8">
      <w:pPr>
        <w:autoSpaceDE w:val="0"/>
        <w:rPr>
          <w:rFonts w:cs="Times New Roman"/>
          <w:sz w:val="22"/>
          <w:szCs w:val="22"/>
          <w:lang w:val="es-VE"/>
        </w:rPr>
      </w:pPr>
    </w:p>
    <w:p w:rsidR="001B0918" w:rsidRPr="00A81D03" w:rsidRDefault="001B0918" w:rsidP="003A0C79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1B0918" w:rsidRPr="00A81D03" w:rsidRDefault="001B0918" w:rsidP="001B0918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PROFESOR: Es aquel sujeto que se dedica a impartir enseñanza en la USB</w:t>
      </w:r>
      <w:r w:rsidR="00207AF4" w:rsidRPr="00A81D03">
        <w:rPr>
          <w:rFonts w:cs="Times New Roman"/>
          <w:sz w:val="22"/>
          <w:szCs w:val="22"/>
          <w:lang w:val="es-VE"/>
        </w:rPr>
        <w:t>.</w:t>
      </w:r>
    </w:p>
    <w:p w:rsidR="001B0918" w:rsidRPr="00A81D03" w:rsidRDefault="001B0918" w:rsidP="001B0918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1B0918" w:rsidRPr="00A81D03" w:rsidRDefault="001B0918" w:rsidP="00AB51C1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Atributos: </w:t>
      </w:r>
    </w:p>
    <w:p w:rsidR="00AB51C1" w:rsidRPr="00A81D03" w:rsidRDefault="00AB51C1" w:rsidP="001B0918">
      <w:pPr>
        <w:pStyle w:val="Prrafodelista"/>
        <w:numPr>
          <w:ilvl w:val="0"/>
          <w:numId w:val="13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Departamento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simple y fijo.</w:t>
      </w:r>
    </w:p>
    <w:p w:rsidR="001B0918" w:rsidRPr="00A81D03" w:rsidRDefault="001B0918" w:rsidP="001B0918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1B0918" w:rsidRPr="00A81D03" w:rsidRDefault="00A33EA7" w:rsidP="00A33EA7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RELACI</w:t>
      </w:r>
      <w:r w:rsidRPr="00A81D03">
        <w:rPr>
          <w:rFonts w:cs="Times New Roman"/>
          <w:sz w:val="22"/>
          <w:szCs w:val="22"/>
          <w:lang w:val="es-ES"/>
        </w:rPr>
        <w:t>Ó</w:t>
      </w:r>
      <w:r w:rsidRPr="00A81D03">
        <w:rPr>
          <w:rFonts w:cs="Times New Roman"/>
          <w:sz w:val="22"/>
          <w:szCs w:val="22"/>
          <w:lang w:val="es-VE"/>
        </w:rPr>
        <w:t xml:space="preserve">N: </w:t>
      </w:r>
      <w:r w:rsidR="00207AF4" w:rsidRPr="00A81D03">
        <w:rPr>
          <w:rFonts w:cs="Times New Roman"/>
          <w:sz w:val="22"/>
          <w:szCs w:val="22"/>
          <w:lang w:val="es-VE"/>
        </w:rPr>
        <w:t xml:space="preserve">Es el tipo de nexo que une a los miembros de la red social </w:t>
      </w:r>
      <w:proofErr w:type="spellStart"/>
      <w:r w:rsidR="00207AF4" w:rsidRPr="00A81D03">
        <w:rPr>
          <w:rFonts w:cs="Times New Roman"/>
          <w:sz w:val="22"/>
          <w:szCs w:val="22"/>
          <w:lang w:val="es-VE"/>
        </w:rPr>
        <w:t>SoyUSB</w:t>
      </w:r>
      <w:proofErr w:type="spellEnd"/>
      <w:r w:rsidR="00207AF4" w:rsidRPr="00A81D03">
        <w:rPr>
          <w:rFonts w:cs="Times New Roman"/>
          <w:sz w:val="22"/>
          <w:szCs w:val="22"/>
          <w:lang w:val="es-VE"/>
        </w:rPr>
        <w:t>.</w:t>
      </w:r>
    </w:p>
    <w:p w:rsidR="00A33EA7" w:rsidRPr="00A81D03" w:rsidRDefault="00A33EA7" w:rsidP="00A33EA7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A33EA7" w:rsidRPr="00A81D03" w:rsidRDefault="00A33EA7" w:rsidP="00A33EA7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Atributos: </w:t>
      </w:r>
    </w:p>
    <w:p w:rsidR="00A33EA7" w:rsidRPr="00A81D03" w:rsidRDefault="00A33EA7" w:rsidP="00A33EA7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A33EA7" w:rsidRPr="00A81D03" w:rsidRDefault="00691A3F" w:rsidP="00A33EA7">
      <w:pPr>
        <w:pStyle w:val="Prrafodelista"/>
        <w:numPr>
          <w:ilvl w:val="0"/>
          <w:numId w:val="13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Tipo</w:t>
      </w:r>
      <w:r w:rsidR="00F46A45" w:rsidRPr="00A81D03">
        <w:rPr>
          <w:rFonts w:cs="Times New Roman"/>
          <w:sz w:val="22"/>
          <w:szCs w:val="22"/>
          <w:lang w:val="es-VE"/>
        </w:rPr>
        <w:t xml:space="preserve"> es clave y fijo</w:t>
      </w:r>
    </w:p>
    <w:p w:rsidR="008904B8" w:rsidRPr="00A81D03" w:rsidRDefault="008904B8" w:rsidP="008904B8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5D5DD9" w:rsidRPr="00A81D03" w:rsidRDefault="00BE56D7" w:rsidP="00FB143E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USUARIO</w:t>
      </w:r>
      <w:r w:rsidR="00EC7309" w:rsidRPr="00A81D03">
        <w:rPr>
          <w:rFonts w:cs="Times New Roman"/>
          <w:sz w:val="22"/>
          <w:szCs w:val="22"/>
          <w:lang w:val="es-VE"/>
        </w:rPr>
        <w:t xml:space="preserve">: Es la unión de los grupos y los miembros que pertenecen a la red social </w:t>
      </w:r>
      <w:proofErr w:type="spellStart"/>
      <w:r w:rsidR="00EC7309" w:rsidRPr="00A81D03">
        <w:rPr>
          <w:rFonts w:cs="Times New Roman"/>
          <w:sz w:val="22"/>
          <w:szCs w:val="22"/>
          <w:lang w:val="es-VE"/>
        </w:rPr>
        <w:t>SoyUSB</w:t>
      </w:r>
      <w:proofErr w:type="spellEnd"/>
      <w:r w:rsidR="00FB143E" w:rsidRPr="00A81D03">
        <w:rPr>
          <w:rFonts w:cs="Times New Roman"/>
          <w:sz w:val="22"/>
          <w:szCs w:val="22"/>
          <w:lang w:val="es-VE"/>
        </w:rPr>
        <w:t>.</w:t>
      </w:r>
    </w:p>
    <w:p w:rsidR="005D5DD9" w:rsidRPr="00A81D03" w:rsidRDefault="005D5DD9" w:rsidP="00FE21FE">
      <w:pPr>
        <w:pStyle w:val="Prrafodelista"/>
        <w:autoSpaceDE w:val="0"/>
        <w:rPr>
          <w:rFonts w:cs="Times New Roman"/>
          <w:sz w:val="32"/>
          <w:szCs w:val="32"/>
          <w:lang w:val="es-VE"/>
        </w:rPr>
      </w:pPr>
    </w:p>
    <w:p w:rsidR="008904B8" w:rsidRPr="00A81D03" w:rsidRDefault="008904B8" w:rsidP="00FE21FE">
      <w:pPr>
        <w:pStyle w:val="Prrafodelista"/>
        <w:autoSpaceDE w:val="0"/>
        <w:rPr>
          <w:rFonts w:cs="Times New Roman"/>
          <w:sz w:val="32"/>
          <w:szCs w:val="32"/>
          <w:lang w:val="es-VE"/>
        </w:rPr>
      </w:pPr>
    </w:p>
    <w:p w:rsidR="005F14E4" w:rsidRPr="00A81D03" w:rsidRDefault="005F14E4" w:rsidP="005F14E4">
      <w:pPr>
        <w:autoSpaceDE w:val="0"/>
        <w:rPr>
          <w:rFonts w:cs="Times New Roman"/>
          <w:sz w:val="32"/>
          <w:szCs w:val="32"/>
          <w:lang w:val="es-VE"/>
        </w:rPr>
      </w:pPr>
      <w:r w:rsidRPr="00A81D03">
        <w:rPr>
          <w:rFonts w:cs="Times New Roman"/>
          <w:sz w:val="32"/>
          <w:szCs w:val="32"/>
          <w:lang w:val="es-VE"/>
        </w:rPr>
        <w:lastRenderedPageBreak/>
        <w:t xml:space="preserve">         Sección IV</w:t>
      </w:r>
    </w:p>
    <w:p w:rsidR="008904B8" w:rsidRPr="00A81D03" w:rsidRDefault="008904B8" w:rsidP="00FE21FE">
      <w:pPr>
        <w:pStyle w:val="Prrafodelista"/>
        <w:autoSpaceDE w:val="0"/>
        <w:rPr>
          <w:rFonts w:cs="Times New Roman"/>
          <w:sz w:val="32"/>
          <w:szCs w:val="32"/>
          <w:lang w:val="es-VE"/>
        </w:rPr>
      </w:pPr>
    </w:p>
    <w:p w:rsidR="00FE21FE" w:rsidRPr="00A81D03" w:rsidRDefault="00FE21FE" w:rsidP="00FE21FE">
      <w:pPr>
        <w:pStyle w:val="Prrafodelista"/>
        <w:autoSpaceDE w:val="0"/>
        <w:rPr>
          <w:rFonts w:cs="Times New Roman"/>
          <w:b/>
          <w:sz w:val="22"/>
          <w:szCs w:val="22"/>
          <w:lang w:val="es-VE"/>
        </w:rPr>
      </w:pPr>
      <w:r w:rsidRPr="00A81D03">
        <w:rPr>
          <w:rFonts w:cs="Times New Roman"/>
          <w:sz w:val="32"/>
          <w:szCs w:val="32"/>
          <w:lang w:val="es-VE"/>
        </w:rPr>
        <w:t xml:space="preserve"> </w:t>
      </w:r>
      <w:r w:rsidRPr="00A81D03">
        <w:rPr>
          <w:rFonts w:cs="Times New Roman"/>
          <w:b/>
          <w:sz w:val="22"/>
          <w:szCs w:val="22"/>
          <w:lang w:val="es-VE"/>
        </w:rPr>
        <w:t>Interrelaciones</w:t>
      </w:r>
    </w:p>
    <w:p w:rsidR="00FE21FE" w:rsidRPr="00A81D03" w:rsidRDefault="00FE21FE" w:rsidP="00FE21FE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FE21FE" w:rsidRPr="00A81D03" w:rsidRDefault="00FE21FE" w:rsidP="00FE21FE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FE21FE" w:rsidRPr="00A81D03" w:rsidRDefault="00FE21FE" w:rsidP="00FE21FE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 continuación se describen  las definiciones del esquema</w:t>
      </w:r>
    </w:p>
    <w:p w:rsidR="00FE21FE" w:rsidRPr="00A81D03" w:rsidRDefault="00FE21FE" w:rsidP="00FE21FE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FE21FE" w:rsidRPr="00A81D03" w:rsidRDefault="00167004" w:rsidP="00167004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s</w:t>
      </w:r>
      <w:r w:rsidR="00FE21FE" w:rsidRPr="00A81D03">
        <w:rPr>
          <w:rFonts w:cs="Times New Roman"/>
          <w:sz w:val="22"/>
          <w:szCs w:val="22"/>
          <w:lang w:val="es-VE"/>
        </w:rPr>
        <w:t>olicita</w:t>
      </w:r>
      <w:r w:rsidR="00A81D03">
        <w:rPr>
          <w:rFonts w:cs="Times New Roman"/>
          <w:sz w:val="22"/>
          <w:szCs w:val="22"/>
          <w:lang w:val="es-VE"/>
        </w:rPr>
        <w:t xml:space="preserve"> </w:t>
      </w:r>
      <w:r w:rsidR="00FE21FE" w:rsidRPr="00A81D03">
        <w:rPr>
          <w:rFonts w:cs="Times New Roman"/>
          <w:sz w:val="22"/>
          <w:szCs w:val="22"/>
          <w:lang w:val="es-VE"/>
        </w:rPr>
        <w:t>: Un miembro envía una solicitud a otro miembro para establecer un tipo  de relación.</w:t>
      </w:r>
    </w:p>
    <w:p w:rsidR="00696930" w:rsidRPr="00A81D03" w:rsidRDefault="00696930" w:rsidP="00167004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Atributos:</w:t>
      </w:r>
    </w:p>
    <w:p w:rsidR="00696930" w:rsidRPr="00A81D03" w:rsidRDefault="00696930" w:rsidP="00167004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Status</w:t>
      </w:r>
      <w:r w:rsidR="002F60A8" w:rsidRPr="00A81D03">
        <w:rPr>
          <w:rFonts w:cs="Times New Roman"/>
          <w:sz w:val="22"/>
          <w:szCs w:val="22"/>
          <w:lang w:val="es-VE"/>
        </w:rPr>
        <w:t xml:space="preserve"> es un atributo simple</w:t>
      </w:r>
    </w:p>
    <w:p w:rsidR="00136BCE" w:rsidRPr="00A81D03" w:rsidRDefault="00136BCE" w:rsidP="00167004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Tipo es un atributo simple</w:t>
      </w:r>
    </w:p>
    <w:p w:rsidR="00207AF4" w:rsidRPr="00A81D03" w:rsidRDefault="00207AF4" w:rsidP="00207AF4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FE21FE" w:rsidRPr="00A81D03" w:rsidRDefault="00167004" w:rsidP="00167004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se relaciona: </w:t>
      </w:r>
      <w:r w:rsidR="00207AF4" w:rsidRPr="00A81D03">
        <w:rPr>
          <w:rFonts w:cs="Times New Roman"/>
          <w:sz w:val="22"/>
          <w:szCs w:val="22"/>
          <w:lang w:val="es-VE"/>
        </w:rPr>
        <w:t>Los miembros pueden relacionarse entre sí, mediante un tipo especifico de relación.</w:t>
      </w:r>
      <w:r w:rsidR="00136BCE" w:rsidRPr="00A81D03">
        <w:rPr>
          <w:rFonts w:cs="Times New Roman"/>
          <w:sz w:val="22"/>
          <w:szCs w:val="22"/>
          <w:lang w:val="es-VE"/>
        </w:rPr>
        <w:t xml:space="preserve"> No tiene atributos.</w:t>
      </w:r>
    </w:p>
    <w:p w:rsidR="00136BCE" w:rsidRPr="00A81D03" w:rsidRDefault="00136BCE" w:rsidP="00136BCE">
      <w:pPr>
        <w:autoSpaceDE w:val="0"/>
        <w:ind w:left="72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Atributos:</w:t>
      </w:r>
    </w:p>
    <w:p w:rsidR="00136BCE" w:rsidRPr="00A81D03" w:rsidRDefault="00136BCE" w:rsidP="00136BCE">
      <w:pPr>
        <w:autoSpaceDE w:val="0"/>
        <w:ind w:left="72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Tipo es un atributo simple fijo.</w:t>
      </w:r>
    </w:p>
    <w:p w:rsidR="00691A3F" w:rsidRPr="00A81D03" w:rsidRDefault="00691A3F" w:rsidP="00691A3F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A33EA7" w:rsidRPr="00A81D03" w:rsidRDefault="008904B8" w:rsidP="00167004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es invitado:</w:t>
      </w:r>
      <w:r w:rsidR="00D92421" w:rsidRPr="00A81D03">
        <w:rPr>
          <w:rFonts w:cs="Times New Roman"/>
          <w:sz w:val="22"/>
          <w:szCs w:val="22"/>
          <w:lang w:val="es-VE"/>
        </w:rPr>
        <w:t xml:space="preserve"> A</w:t>
      </w:r>
      <w:r w:rsidR="00207AF4" w:rsidRPr="00A81D03">
        <w:rPr>
          <w:rFonts w:cs="Times New Roman"/>
          <w:sz w:val="22"/>
          <w:szCs w:val="22"/>
          <w:lang w:val="es-VE"/>
        </w:rPr>
        <w:t>socia a</w:t>
      </w:r>
      <w:r w:rsidR="00696930" w:rsidRPr="00A81D03">
        <w:rPr>
          <w:rFonts w:cs="Times New Roman"/>
          <w:sz w:val="22"/>
          <w:szCs w:val="22"/>
          <w:lang w:val="es-VE"/>
        </w:rPr>
        <w:t xml:space="preserve"> cada </w:t>
      </w:r>
      <w:r w:rsidR="00207AF4" w:rsidRPr="00A81D03">
        <w:rPr>
          <w:rFonts w:cs="Times New Roman"/>
          <w:sz w:val="22"/>
          <w:szCs w:val="22"/>
          <w:lang w:val="es-VE"/>
        </w:rPr>
        <w:t xml:space="preserve"> miembro </w:t>
      </w:r>
      <w:r w:rsidR="00EC7309" w:rsidRPr="00A81D03">
        <w:rPr>
          <w:rFonts w:cs="Times New Roman"/>
          <w:sz w:val="22"/>
          <w:szCs w:val="22"/>
          <w:lang w:val="es-VE"/>
        </w:rPr>
        <w:t xml:space="preserve"> o grupo </w:t>
      </w:r>
      <w:r w:rsidR="00207AF4" w:rsidRPr="00A81D03">
        <w:rPr>
          <w:rFonts w:cs="Times New Roman"/>
          <w:sz w:val="22"/>
          <w:szCs w:val="22"/>
          <w:lang w:val="es-VE"/>
        </w:rPr>
        <w:t xml:space="preserve">de </w:t>
      </w:r>
      <w:proofErr w:type="spellStart"/>
      <w:r w:rsidR="00207AF4" w:rsidRPr="00A81D03">
        <w:rPr>
          <w:rFonts w:cs="Times New Roman"/>
          <w:sz w:val="22"/>
          <w:szCs w:val="22"/>
          <w:lang w:val="es-VE"/>
        </w:rPr>
        <w:t>SoyUSB</w:t>
      </w:r>
      <w:proofErr w:type="spellEnd"/>
      <w:r w:rsidR="00207AF4" w:rsidRPr="00A81D03">
        <w:rPr>
          <w:rFonts w:cs="Times New Roman"/>
          <w:sz w:val="22"/>
          <w:szCs w:val="22"/>
          <w:lang w:val="es-VE"/>
        </w:rPr>
        <w:t xml:space="preserve"> a </w:t>
      </w:r>
      <w:r w:rsidR="00696930" w:rsidRPr="00A81D03">
        <w:rPr>
          <w:rFonts w:cs="Times New Roman"/>
          <w:sz w:val="22"/>
          <w:szCs w:val="22"/>
          <w:lang w:val="es-VE"/>
        </w:rPr>
        <w:t>un evento.</w:t>
      </w:r>
    </w:p>
    <w:p w:rsidR="00691A3F" w:rsidRPr="00A81D03" w:rsidRDefault="00691A3F" w:rsidP="00167004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Atributos:</w:t>
      </w:r>
    </w:p>
    <w:p w:rsidR="00691A3F" w:rsidRPr="00A81D03" w:rsidRDefault="00136BCE" w:rsidP="00167004">
      <w:pPr>
        <w:pStyle w:val="Prrafodelista"/>
        <w:autoSpaceDE w:val="0"/>
        <w:rPr>
          <w:rFonts w:cs="Times New Roman"/>
          <w:sz w:val="22"/>
          <w:szCs w:val="22"/>
          <w:lang w:val="es-ES"/>
        </w:rPr>
      </w:pPr>
      <w:r w:rsidRPr="00A81D03">
        <w:rPr>
          <w:rFonts w:cs="Times New Roman"/>
          <w:sz w:val="22"/>
          <w:szCs w:val="22"/>
          <w:lang w:val="es-ES"/>
        </w:rPr>
        <w:t>Status es un atributo  simple fijo.</w:t>
      </w:r>
    </w:p>
    <w:p w:rsidR="00691A3F" w:rsidRPr="00A81D03" w:rsidRDefault="00691A3F" w:rsidP="00691A3F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696930" w:rsidRPr="00A81D03" w:rsidRDefault="00696930" w:rsidP="00EC7309">
      <w:pPr>
        <w:autoSpaceDE w:val="0"/>
        <w:rPr>
          <w:rFonts w:cs="Times New Roman"/>
          <w:sz w:val="22"/>
          <w:szCs w:val="22"/>
          <w:lang w:val="es-VE"/>
        </w:rPr>
      </w:pPr>
    </w:p>
    <w:p w:rsidR="00167004" w:rsidRPr="00A81D03" w:rsidRDefault="002F60A8" w:rsidP="00167004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 crea: Relaciona a un miembro con un grupo en la red </w:t>
      </w:r>
      <w:proofErr w:type="spellStart"/>
      <w:r w:rsidRPr="00A81D03">
        <w:rPr>
          <w:rFonts w:cs="Times New Roman"/>
          <w:sz w:val="22"/>
          <w:szCs w:val="22"/>
          <w:lang w:val="es-VE"/>
        </w:rPr>
        <w:t>SoyUSB</w:t>
      </w:r>
      <w:proofErr w:type="spellEnd"/>
    </w:p>
    <w:p w:rsidR="00696930" w:rsidRPr="00A81D03" w:rsidRDefault="00696930" w:rsidP="00167004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Atributos:</w:t>
      </w:r>
    </w:p>
    <w:p w:rsidR="00696930" w:rsidRPr="00A81D03" w:rsidRDefault="00696930" w:rsidP="00167004">
      <w:pPr>
        <w:pStyle w:val="Prrafodelista"/>
        <w:tabs>
          <w:tab w:val="left" w:pos="5790"/>
        </w:tabs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Miembro creador</w:t>
      </w:r>
      <w:r w:rsidR="00136BCE" w:rsidRPr="00A81D03">
        <w:rPr>
          <w:rFonts w:cs="Times New Roman"/>
          <w:sz w:val="22"/>
          <w:szCs w:val="22"/>
          <w:lang w:val="es-VE"/>
        </w:rPr>
        <w:t xml:space="preserve"> es un atributo simple compuesto</w:t>
      </w:r>
      <w:r w:rsidR="00691A3F" w:rsidRPr="00A81D03">
        <w:rPr>
          <w:rFonts w:cs="Times New Roman"/>
          <w:sz w:val="22"/>
          <w:szCs w:val="22"/>
          <w:lang w:val="es-VE"/>
        </w:rPr>
        <w:tab/>
      </w:r>
    </w:p>
    <w:p w:rsidR="00696930" w:rsidRPr="00A81D03" w:rsidRDefault="00696930" w:rsidP="00167004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Fecha creación </w:t>
      </w:r>
      <w:r w:rsidR="00136BCE" w:rsidRPr="00A81D03">
        <w:rPr>
          <w:rFonts w:cs="Times New Roman"/>
          <w:sz w:val="22"/>
          <w:szCs w:val="22"/>
          <w:lang w:val="es-VE"/>
        </w:rPr>
        <w:t>es un atributo simple compuesto.</w:t>
      </w:r>
    </w:p>
    <w:p w:rsidR="00167004" w:rsidRPr="00A81D03" w:rsidRDefault="00167004" w:rsidP="00167004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</w:p>
    <w:p w:rsidR="00696930" w:rsidRPr="00A81D03" w:rsidRDefault="00167004" w:rsidP="00167004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expresa interés:</w:t>
      </w:r>
      <w:r w:rsidR="00696930" w:rsidRPr="00A81D03">
        <w:rPr>
          <w:rFonts w:cs="Times New Roman"/>
          <w:sz w:val="22"/>
          <w:szCs w:val="22"/>
          <w:lang w:val="es-VE"/>
        </w:rPr>
        <w:t xml:space="preserve"> Asocia el interés de cada miembro en asistir al evento.</w:t>
      </w:r>
    </w:p>
    <w:p w:rsidR="00696930" w:rsidRPr="00A81D03" w:rsidRDefault="00696930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696930" w:rsidRPr="00A81D03" w:rsidRDefault="00696930" w:rsidP="00136BCE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Atributos:</w:t>
      </w:r>
    </w:p>
    <w:p w:rsidR="00696930" w:rsidRPr="00A81D03" w:rsidRDefault="00696930" w:rsidP="00136BCE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Asistencia</w:t>
      </w:r>
      <w:r w:rsidR="00136BCE" w:rsidRPr="00A81D03">
        <w:rPr>
          <w:rFonts w:cs="Times New Roman"/>
          <w:sz w:val="22"/>
          <w:szCs w:val="22"/>
          <w:lang w:val="es-VE"/>
        </w:rPr>
        <w:t xml:space="preserve"> es un atributo opcional simple.</w:t>
      </w:r>
    </w:p>
    <w:p w:rsidR="00691A3F" w:rsidRPr="00A81D03" w:rsidRDefault="00691A3F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691A3F" w:rsidRPr="00A81D03" w:rsidRDefault="002F60A8" w:rsidP="00167004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 xml:space="preserve">tiene: </w:t>
      </w:r>
      <w:r w:rsidR="00691A3F" w:rsidRPr="00A81D03">
        <w:rPr>
          <w:rFonts w:cs="Times New Roman"/>
          <w:sz w:val="22"/>
          <w:szCs w:val="22"/>
          <w:lang w:val="es-VE"/>
        </w:rPr>
        <w:t xml:space="preserve">Asocia a cada miembro de </w:t>
      </w:r>
      <w:proofErr w:type="spellStart"/>
      <w:r w:rsidR="00691A3F" w:rsidRPr="00A81D03">
        <w:rPr>
          <w:rFonts w:cs="Times New Roman"/>
          <w:sz w:val="22"/>
          <w:szCs w:val="22"/>
          <w:lang w:val="es-VE"/>
        </w:rPr>
        <w:t>SoyUSB</w:t>
      </w:r>
      <w:proofErr w:type="spellEnd"/>
      <w:r w:rsidR="00691A3F" w:rsidRPr="00A81D03">
        <w:rPr>
          <w:rFonts w:cs="Times New Roman"/>
          <w:sz w:val="22"/>
          <w:szCs w:val="22"/>
          <w:lang w:val="es-VE"/>
        </w:rPr>
        <w:t xml:space="preserve"> </w:t>
      </w:r>
      <w:r w:rsidR="00F46A45" w:rsidRPr="00A81D03">
        <w:rPr>
          <w:rFonts w:cs="Times New Roman"/>
          <w:sz w:val="22"/>
          <w:szCs w:val="22"/>
          <w:lang w:val="es-VE"/>
        </w:rPr>
        <w:t xml:space="preserve">a un </w:t>
      </w:r>
      <w:proofErr w:type="spellStart"/>
      <w:r w:rsidR="00F46A45" w:rsidRPr="00A81D03">
        <w:rPr>
          <w:rFonts w:cs="Times New Roman"/>
          <w:sz w:val="22"/>
          <w:szCs w:val="22"/>
          <w:lang w:val="es-VE"/>
        </w:rPr>
        <w:t>catalago</w:t>
      </w:r>
      <w:proofErr w:type="spellEnd"/>
      <w:r w:rsidR="00F46A45" w:rsidRPr="00A81D03">
        <w:rPr>
          <w:rFonts w:cs="Times New Roman"/>
          <w:sz w:val="22"/>
          <w:szCs w:val="22"/>
          <w:lang w:val="es-VE"/>
        </w:rPr>
        <w:t xml:space="preserve"> de datos</w:t>
      </w:r>
    </w:p>
    <w:p w:rsidR="00F46A45" w:rsidRPr="00A81D03" w:rsidRDefault="00F46A45" w:rsidP="00F46A45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Atributos:</w:t>
      </w:r>
    </w:p>
    <w:p w:rsidR="00F46A45" w:rsidRPr="00A81D03" w:rsidRDefault="00F46A45" w:rsidP="00F46A45">
      <w:pPr>
        <w:pStyle w:val="Prrafodelista"/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sz w:val="22"/>
          <w:szCs w:val="22"/>
          <w:lang w:val="es-VE"/>
        </w:rPr>
        <w:t>Valor: es simple y fijo.</w:t>
      </w:r>
    </w:p>
    <w:p w:rsidR="005D5DD9" w:rsidRPr="00A81D03" w:rsidRDefault="00A81D03" w:rsidP="00167004">
      <w:pPr>
        <w:pStyle w:val="Prrafodelista"/>
        <w:numPr>
          <w:ilvl w:val="0"/>
          <w:numId w:val="6"/>
        </w:numPr>
        <w:autoSpaceDE w:val="0"/>
        <w:rPr>
          <w:rFonts w:cs="Times New Roman"/>
          <w:sz w:val="22"/>
          <w:szCs w:val="22"/>
          <w:lang w:val="es-VE"/>
        </w:rPr>
      </w:pPr>
      <w:r>
        <w:rPr>
          <w:rFonts w:cs="Times New Roman"/>
          <w:sz w:val="22"/>
          <w:szCs w:val="22"/>
          <w:lang w:val="es-VE"/>
        </w:rPr>
        <w:t>es visible</w:t>
      </w:r>
      <w:r w:rsidR="005D5DD9" w:rsidRPr="00A81D03">
        <w:rPr>
          <w:rFonts w:cs="Times New Roman"/>
          <w:sz w:val="22"/>
          <w:szCs w:val="22"/>
          <w:lang w:val="es-VE"/>
        </w:rPr>
        <w:t>: Relaciona a SOYUSB  a cierta personalización escogida por un miembro</w:t>
      </w:r>
    </w:p>
    <w:p w:rsidR="00F46A45" w:rsidRPr="00A81D03" w:rsidRDefault="00F46A45" w:rsidP="00F46A45">
      <w:pPr>
        <w:autoSpaceDE w:val="0"/>
        <w:ind w:left="360"/>
        <w:rPr>
          <w:rFonts w:cs="Times New Roman"/>
          <w:sz w:val="22"/>
          <w:szCs w:val="22"/>
          <w:lang w:val="es-VE"/>
        </w:rPr>
      </w:pPr>
    </w:p>
    <w:p w:rsidR="00691A3F" w:rsidRPr="00A81D03" w:rsidRDefault="00691A3F" w:rsidP="00691A3F">
      <w:pPr>
        <w:autoSpaceDE w:val="0"/>
        <w:rPr>
          <w:rFonts w:cs="Times New Roman"/>
          <w:sz w:val="22"/>
          <w:szCs w:val="22"/>
          <w:lang w:val="es-VE"/>
        </w:rPr>
      </w:pPr>
    </w:p>
    <w:p w:rsidR="00691A3F" w:rsidRPr="00A81D03" w:rsidRDefault="00691A3F" w:rsidP="00691A3F">
      <w:pPr>
        <w:autoSpaceDE w:val="0"/>
        <w:rPr>
          <w:rFonts w:cs="Times New Roman"/>
          <w:sz w:val="22"/>
          <w:szCs w:val="22"/>
          <w:lang w:val="es-VE"/>
        </w:rPr>
      </w:pPr>
    </w:p>
    <w:p w:rsidR="00691A3F" w:rsidRPr="00A81D03" w:rsidRDefault="00691A3F" w:rsidP="00691A3F">
      <w:pPr>
        <w:autoSpaceDE w:val="0"/>
        <w:rPr>
          <w:rFonts w:cs="Times New Roman"/>
          <w:sz w:val="22"/>
          <w:szCs w:val="22"/>
          <w:lang w:val="es-VE"/>
        </w:rPr>
      </w:pPr>
    </w:p>
    <w:p w:rsidR="00691A3F" w:rsidRPr="00A81D03" w:rsidRDefault="00691A3F" w:rsidP="00691A3F">
      <w:pPr>
        <w:autoSpaceDE w:val="0"/>
        <w:rPr>
          <w:rFonts w:cs="Times New Roman"/>
          <w:sz w:val="22"/>
          <w:szCs w:val="22"/>
          <w:lang w:val="es-VE"/>
        </w:rPr>
      </w:pPr>
    </w:p>
    <w:p w:rsidR="003E1173" w:rsidRPr="00A81D03" w:rsidRDefault="003E1173" w:rsidP="00EE0591">
      <w:pPr>
        <w:autoSpaceDE w:val="0"/>
        <w:rPr>
          <w:rFonts w:cs="Times New Roman"/>
          <w:sz w:val="22"/>
          <w:szCs w:val="22"/>
          <w:lang w:val="es-ES"/>
        </w:rPr>
      </w:pPr>
    </w:p>
    <w:p w:rsidR="003E1173" w:rsidRPr="00A81D03" w:rsidRDefault="003E117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3E1173" w:rsidRPr="00A81D03" w:rsidRDefault="003E117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3E1173" w:rsidRPr="00A81D03" w:rsidRDefault="003E117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3E1173" w:rsidRPr="00A81D03" w:rsidRDefault="003E117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3E1173" w:rsidRPr="00A81D03" w:rsidRDefault="003E117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3E1173" w:rsidRPr="00A81D03" w:rsidRDefault="003E117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3E1173" w:rsidRPr="00A81D03" w:rsidRDefault="003E117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3E1173" w:rsidRPr="00A81D03" w:rsidRDefault="003E1173" w:rsidP="00FB143E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32"/>
          <w:szCs w:val="32"/>
          <w:lang w:val="es-ES"/>
        </w:rPr>
      </w:pPr>
      <w:r w:rsidRPr="00A81D03">
        <w:rPr>
          <w:rFonts w:cs="Times New Roman"/>
          <w:sz w:val="32"/>
          <w:szCs w:val="32"/>
          <w:lang w:val="es-ES"/>
        </w:rPr>
        <w:lastRenderedPageBreak/>
        <w:t>Sección V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b/>
          <w:sz w:val="22"/>
          <w:szCs w:val="22"/>
          <w:lang w:val="es-ES"/>
        </w:rPr>
      </w:pPr>
      <w:r w:rsidRPr="00A81D03">
        <w:rPr>
          <w:rFonts w:cs="Times New Roman"/>
          <w:b/>
          <w:sz w:val="22"/>
          <w:szCs w:val="22"/>
          <w:lang w:val="es-ES"/>
        </w:rPr>
        <w:t xml:space="preserve"> Restricciones explicitas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  <w:r w:rsidRPr="00A81D03">
        <w:rPr>
          <w:rFonts w:cs="Times New Roman"/>
          <w:sz w:val="22"/>
          <w:szCs w:val="22"/>
          <w:lang w:val="es-ES"/>
        </w:rPr>
        <w:t xml:space="preserve">En esta sección trataremos de restringir  todo lo que el modelo ER-E no pueda expresar en función a los requerimientos de la base de datos </w:t>
      </w:r>
      <w:proofErr w:type="spellStart"/>
      <w:r w:rsidRPr="00A81D03">
        <w:rPr>
          <w:rFonts w:cs="Times New Roman"/>
          <w:sz w:val="22"/>
          <w:szCs w:val="22"/>
          <w:lang w:val="es-ES"/>
        </w:rPr>
        <w:t>SoyUSB</w:t>
      </w:r>
      <w:proofErr w:type="spellEnd"/>
      <w:r w:rsidRPr="00A81D03">
        <w:rPr>
          <w:rFonts w:cs="Times New Roman"/>
          <w:sz w:val="22"/>
          <w:szCs w:val="22"/>
          <w:lang w:val="es-ES"/>
        </w:rPr>
        <w:t>.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  <w:r w:rsidRPr="00A81D03">
        <w:rPr>
          <w:rFonts w:cs="Times New Roman"/>
          <w:sz w:val="22"/>
          <w:szCs w:val="22"/>
          <w:lang w:val="es-ES"/>
        </w:rPr>
        <w:t>1)</w:t>
      </w:r>
      <w:r w:rsidRPr="00A81D03">
        <w:rPr>
          <w:rFonts w:cs="Times New Roman"/>
          <w:sz w:val="22"/>
          <w:szCs w:val="22"/>
          <w:lang w:val="es-ES"/>
        </w:rPr>
        <w:tab/>
        <w:t>Los miembros no solicitan  ningún tipo de relación  consigo mismo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DD5929" w:rsidP="00A81D03">
      <w:pPr>
        <w:autoSpaceDE w:val="0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 xml:space="preserve"> (</w:t>
      </w:r>
      <w:r w:rsidR="00BF5B30"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 w:rsidR="00A81D03" w:rsidRPr="00A81D03">
        <w:rPr>
          <w:rFonts w:cs="Times New Roman"/>
          <w:sz w:val="22"/>
          <w:szCs w:val="22"/>
          <w:lang w:val="es-ES"/>
        </w:rPr>
        <w:t xml:space="preserve">  s|  s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solicita: s[RELACION, solicitante]</w:t>
      </w:r>
      <w:r w:rsidR="00A81D03" w:rsidRPr="00A81D03">
        <w:rPr>
          <w:rFonts w:cs="Times New Roman" w:hint="eastAsia"/>
          <w:sz w:val="22"/>
          <w:szCs w:val="22"/>
          <w:lang w:val="es-ES"/>
        </w:rPr>
        <w:t>≠</w:t>
      </w:r>
      <w:r w:rsidR="00A81D03" w:rsidRPr="00A81D03">
        <w:rPr>
          <w:rFonts w:cs="Times New Roman"/>
          <w:sz w:val="22"/>
          <w:szCs w:val="22"/>
          <w:lang w:val="es-ES"/>
        </w:rPr>
        <w:t>s[</w:t>
      </w:r>
      <w:proofErr w:type="spellStart"/>
      <w:r w:rsidR="00A81D03" w:rsidRPr="00A81D03">
        <w:rPr>
          <w:rFonts w:cs="Times New Roman"/>
          <w:sz w:val="22"/>
          <w:szCs w:val="22"/>
          <w:lang w:val="es-ES"/>
        </w:rPr>
        <w:t>RELACION,solicitado</w:t>
      </w:r>
      <w:proofErr w:type="spellEnd"/>
      <w:r w:rsidR="00A81D03" w:rsidRPr="00A81D03">
        <w:rPr>
          <w:rFonts w:cs="Times New Roman"/>
          <w:sz w:val="22"/>
          <w:szCs w:val="22"/>
          <w:lang w:val="es-ES"/>
        </w:rPr>
        <w:t xml:space="preserve"> )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  <w:r w:rsidRPr="00A81D03">
        <w:rPr>
          <w:rFonts w:cs="Times New Roman"/>
          <w:sz w:val="22"/>
          <w:szCs w:val="22"/>
          <w:lang w:val="es-ES"/>
        </w:rPr>
        <w:t>2)</w:t>
      </w:r>
      <w:r w:rsidRPr="00A81D03">
        <w:rPr>
          <w:rFonts w:cs="Times New Roman"/>
          <w:sz w:val="22"/>
          <w:szCs w:val="22"/>
          <w:lang w:val="es-ES"/>
        </w:rPr>
        <w:tab/>
        <w:t>Los miembros no se relacionan consigo mismo.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BF5B30" w:rsidP="00A81D03">
      <w:pPr>
        <w:autoSpaceDE w:val="0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>(</w:t>
      </w:r>
      <w:r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 w:rsidR="00A81D03" w:rsidRPr="00A81D03">
        <w:rPr>
          <w:rFonts w:cs="Times New Roman"/>
          <w:sz w:val="22"/>
          <w:szCs w:val="22"/>
          <w:lang w:val="es-ES"/>
        </w:rPr>
        <w:t xml:space="preserve">  s|  s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 </w:t>
      </w:r>
      <w:proofErr w:type="spellStart"/>
      <w:r w:rsidR="00A81D03" w:rsidRPr="00A81D03">
        <w:rPr>
          <w:rFonts w:cs="Times New Roman"/>
          <w:sz w:val="22"/>
          <w:szCs w:val="22"/>
          <w:lang w:val="es-ES"/>
        </w:rPr>
        <w:t>serelaciona</w:t>
      </w:r>
      <w:proofErr w:type="spellEnd"/>
      <w:r w:rsidR="00A81D03" w:rsidRPr="00A81D03">
        <w:rPr>
          <w:rFonts w:cs="Times New Roman"/>
          <w:sz w:val="22"/>
          <w:szCs w:val="22"/>
          <w:lang w:val="es-ES"/>
        </w:rPr>
        <w:t>: s[MIEMBRO, miembro1]</w:t>
      </w:r>
      <w:r w:rsidR="00A81D03" w:rsidRPr="00A81D03">
        <w:rPr>
          <w:rFonts w:cs="Times New Roman" w:hint="eastAsia"/>
          <w:sz w:val="22"/>
          <w:szCs w:val="22"/>
          <w:lang w:val="es-ES"/>
        </w:rPr>
        <w:t>≠</w:t>
      </w:r>
      <w:r w:rsidR="00A81D03" w:rsidRPr="00A81D03">
        <w:rPr>
          <w:rFonts w:cs="Times New Roman"/>
          <w:sz w:val="22"/>
          <w:szCs w:val="22"/>
          <w:lang w:val="es-ES"/>
        </w:rPr>
        <w:t>s[MIEMBRO,miembro2 )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  <w:r w:rsidRPr="00A81D03">
        <w:rPr>
          <w:rFonts w:cs="Times New Roman"/>
          <w:sz w:val="22"/>
          <w:szCs w:val="22"/>
          <w:lang w:val="es-ES"/>
        </w:rPr>
        <w:t>3)</w:t>
      </w:r>
      <w:r w:rsidRPr="00A81D03">
        <w:rPr>
          <w:rFonts w:cs="Times New Roman"/>
          <w:sz w:val="22"/>
          <w:szCs w:val="22"/>
          <w:lang w:val="es-ES"/>
        </w:rPr>
        <w:tab/>
        <w:t xml:space="preserve">Para todo  miembro que </w:t>
      </w:r>
      <w:proofErr w:type="spellStart"/>
      <w:r w:rsidRPr="00A81D03">
        <w:rPr>
          <w:rFonts w:cs="Times New Roman"/>
          <w:sz w:val="22"/>
          <w:szCs w:val="22"/>
          <w:lang w:val="es-ES"/>
        </w:rPr>
        <w:t>esta</w:t>
      </w:r>
      <w:proofErr w:type="spellEnd"/>
      <w:r w:rsidRPr="00A81D03">
        <w:rPr>
          <w:rFonts w:cs="Times New Roman"/>
          <w:sz w:val="22"/>
          <w:szCs w:val="22"/>
          <w:lang w:val="es-ES"/>
        </w:rPr>
        <w:t xml:space="preserve"> relacionado con otro ha sido aceptada la solicitud.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BF5B30" w:rsidP="00A81D03">
      <w:pPr>
        <w:autoSpaceDE w:val="0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>(</w:t>
      </w:r>
      <w:r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 w:rsidR="00A81D03" w:rsidRPr="00A81D03">
        <w:rPr>
          <w:rFonts w:cs="Times New Roman"/>
          <w:sz w:val="22"/>
          <w:szCs w:val="22"/>
          <w:lang w:val="es-ES"/>
        </w:rPr>
        <w:t xml:space="preserve">  s,r,m1,m2|  m1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MIEMBRO /\ m2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MIEMBRO /\ r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RELACION /\ s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solicita(m1,m2,r ): </w:t>
      </w:r>
      <w:proofErr w:type="spellStart"/>
      <w:r w:rsidR="00A81D03" w:rsidRPr="00A81D03">
        <w:rPr>
          <w:rFonts w:cs="Times New Roman"/>
          <w:sz w:val="22"/>
          <w:szCs w:val="22"/>
          <w:lang w:val="es-ES"/>
        </w:rPr>
        <w:t>s.Status</w:t>
      </w:r>
      <w:proofErr w:type="spellEnd"/>
      <w:r w:rsidR="00A81D03" w:rsidRPr="00A81D03">
        <w:rPr>
          <w:rFonts w:cs="Times New Roman"/>
          <w:sz w:val="22"/>
          <w:szCs w:val="22"/>
          <w:lang w:val="es-ES"/>
        </w:rPr>
        <w:t>=”Aceptada”)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  <w:r w:rsidRPr="00A81D03">
        <w:rPr>
          <w:rFonts w:cs="Times New Roman"/>
          <w:sz w:val="22"/>
          <w:szCs w:val="22"/>
          <w:lang w:val="es-ES"/>
        </w:rPr>
        <w:t>4)</w:t>
      </w:r>
      <w:r w:rsidRPr="00A81D03">
        <w:rPr>
          <w:rFonts w:cs="Times New Roman"/>
          <w:sz w:val="22"/>
          <w:szCs w:val="22"/>
          <w:lang w:val="es-ES"/>
        </w:rPr>
        <w:tab/>
        <w:t>Para el  miembro sus datos son visibles</w:t>
      </w:r>
    </w:p>
    <w:p w:rsidR="00BF5B30" w:rsidRDefault="00BF5B30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BF5B30" w:rsidP="00A81D03">
      <w:pPr>
        <w:autoSpaceDE w:val="0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 xml:space="preserve"> (</w:t>
      </w:r>
      <w:r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 w:rsidR="00A81D03" w:rsidRPr="00A81D03">
        <w:rPr>
          <w:rFonts w:cs="Times New Roman"/>
          <w:sz w:val="22"/>
          <w:szCs w:val="22"/>
          <w:lang w:val="es-ES"/>
        </w:rPr>
        <w:t xml:space="preserve"> </w:t>
      </w:r>
      <w:proofErr w:type="spellStart"/>
      <w:r w:rsidR="00A81D03" w:rsidRPr="00A81D03">
        <w:rPr>
          <w:rFonts w:cs="Times New Roman"/>
          <w:sz w:val="22"/>
          <w:szCs w:val="22"/>
          <w:lang w:val="es-ES"/>
        </w:rPr>
        <w:t>u,m</w:t>
      </w:r>
      <w:proofErr w:type="spellEnd"/>
      <w:r w:rsidR="00A81D03" w:rsidRPr="00A81D03">
        <w:rPr>
          <w:rFonts w:cs="Times New Roman"/>
          <w:sz w:val="22"/>
          <w:szCs w:val="22"/>
          <w:lang w:val="es-ES"/>
        </w:rPr>
        <w:t xml:space="preserve">|  m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MIEMBRO /\ u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USUARIO /\ (</w:t>
      </w:r>
      <w:proofErr w:type="spellStart"/>
      <w:r w:rsidR="00A81D03" w:rsidRPr="00A81D03">
        <w:rPr>
          <w:rFonts w:cs="Times New Roman"/>
          <w:sz w:val="22"/>
          <w:szCs w:val="22"/>
          <w:lang w:val="es-ES"/>
        </w:rPr>
        <w:t>m,u</w:t>
      </w:r>
      <w:proofErr w:type="spellEnd"/>
      <w:r w:rsidR="00A81D03" w:rsidRPr="00A81D03">
        <w:rPr>
          <w:rFonts w:cs="Times New Roman"/>
          <w:sz w:val="22"/>
          <w:szCs w:val="22"/>
          <w:lang w:val="es-ES"/>
        </w:rPr>
        <w:t xml:space="preserve">)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</w:t>
      </w:r>
      <w:proofErr w:type="spellStart"/>
      <w:r w:rsidR="00A81D03" w:rsidRPr="00A81D03">
        <w:rPr>
          <w:rFonts w:cs="Times New Roman"/>
          <w:sz w:val="22"/>
          <w:szCs w:val="22"/>
          <w:lang w:val="es-ES"/>
        </w:rPr>
        <w:t>Is_A</w:t>
      </w:r>
      <w:proofErr w:type="spellEnd"/>
      <w:r w:rsidR="00A81D03" w:rsidRPr="00A81D03">
        <w:rPr>
          <w:rFonts w:cs="Times New Roman"/>
          <w:sz w:val="22"/>
          <w:szCs w:val="22"/>
          <w:lang w:val="es-ES"/>
        </w:rPr>
        <w:t xml:space="preserve"> :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  <w:r w:rsidRPr="00A81D03">
        <w:rPr>
          <w:rFonts w:cs="Times New Roman"/>
          <w:sz w:val="22"/>
          <w:szCs w:val="22"/>
          <w:lang w:val="es-ES"/>
        </w:rPr>
        <w:t xml:space="preserve"> (¬Ǝ d| d </w:t>
      </w:r>
      <w:r w:rsidRPr="00A81D03">
        <w:rPr>
          <w:rFonts w:cs="Times New Roman" w:hint="eastAsia"/>
          <w:sz w:val="22"/>
          <w:szCs w:val="22"/>
          <w:lang w:val="es-ES"/>
        </w:rPr>
        <w:t>∈</w:t>
      </w:r>
      <w:r w:rsidRPr="00A81D03">
        <w:rPr>
          <w:rFonts w:cs="Times New Roman"/>
          <w:sz w:val="22"/>
          <w:szCs w:val="22"/>
          <w:lang w:val="es-ES"/>
        </w:rPr>
        <w:t xml:space="preserve"> DATO: (</w:t>
      </w:r>
      <w:proofErr w:type="spellStart"/>
      <w:r w:rsidRPr="00A81D03">
        <w:rPr>
          <w:rFonts w:cs="Times New Roman"/>
          <w:sz w:val="22"/>
          <w:szCs w:val="22"/>
          <w:lang w:val="es-ES"/>
        </w:rPr>
        <w:t>d,u</w:t>
      </w:r>
      <w:proofErr w:type="spellEnd"/>
      <w:r w:rsidRPr="00A81D03">
        <w:rPr>
          <w:rFonts w:cs="Times New Roman"/>
          <w:sz w:val="22"/>
          <w:szCs w:val="22"/>
          <w:lang w:val="es-ES"/>
        </w:rPr>
        <w:t xml:space="preserve"> ) </w:t>
      </w:r>
      <w:r w:rsidRPr="00A81D03">
        <w:rPr>
          <w:rFonts w:ascii="Cambria Math" w:hAnsi="Cambria Math" w:cs="Cambria Math"/>
          <w:sz w:val="22"/>
          <w:szCs w:val="22"/>
          <w:lang w:val="es-ES"/>
        </w:rPr>
        <w:t>∉</w:t>
      </w:r>
      <w:r w:rsidRPr="00A81D03">
        <w:rPr>
          <w:rFonts w:cs="Times New Roman"/>
          <w:sz w:val="22"/>
          <w:szCs w:val="22"/>
          <w:lang w:val="es-ES"/>
        </w:rPr>
        <w:t xml:space="preserve"> </w:t>
      </w:r>
      <w:proofErr w:type="spellStart"/>
      <w:r w:rsidRPr="00A81D03">
        <w:rPr>
          <w:rFonts w:cs="Times New Roman"/>
          <w:sz w:val="22"/>
          <w:szCs w:val="22"/>
          <w:lang w:val="es-ES"/>
        </w:rPr>
        <w:t>esvisible</w:t>
      </w:r>
      <w:proofErr w:type="spellEnd"/>
      <w:r w:rsidRPr="00A81D03">
        <w:rPr>
          <w:rFonts w:cs="Times New Roman"/>
          <w:sz w:val="22"/>
          <w:szCs w:val="22"/>
          <w:lang w:val="es-ES"/>
        </w:rPr>
        <w:t>))</w:t>
      </w: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</w:p>
    <w:p w:rsidR="00A81D03" w:rsidRPr="00A81D03" w:rsidRDefault="00A81D03" w:rsidP="00A81D03">
      <w:pPr>
        <w:autoSpaceDE w:val="0"/>
        <w:rPr>
          <w:rFonts w:cs="Times New Roman"/>
          <w:sz w:val="22"/>
          <w:szCs w:val="22"/>
          <w:lang w:val="es-ES"/>
        </w:rPr>
      </w:pPr>
      <w:r w:rsidRPr="00A81D03">
        <w:rPr>
          <w:rFonts w:cs="Times New Roman"/>
          <w:sz w:val="22"/>
          <w:szCs w:val="22"/>
          <w:lang w:val="es-ES"/>
        </w:rPr>
        <w:t>5)</w:t>
      </w:r>
      <w:r w:rsidRPr="00A81D03">
        <w:rPr>
          <w:rFonts w:cs="Times New Roman"/>
          <w:sz w:val="22"/>
          <w:szCs w:val="22"/>
          <w:lang w:val="es-ES"/>
        </w:rPr>
        <w:tab/>
        <w:t xml:space="preserve">Si un miembro crea un grupo ya pertenece a </w:t>
      </w:r>
      <w:proofErr w:type="spellStart"/>
      <w:r w:rsidRPr="00A81D03">
        <w:rPr>
          <w:rFonts w:cs="Times New Roman"/>
          <w:sz w:val="22"/>
          <w:szCs w:val="22"/>
          <w:lang w:val="es-ES"/>
        </w:rPr>
        <w:t>el</w:t>
      </w:r>
      <w:proofErr w:type="spellEnd"/>
      <w:r w:rsidRPr="00A81D03">
        <w:rPr>
          <w:rFonts w:cs="Times New Roman"/>
          <w:sz w:val="22"/>
          <w:szCs w:val="22"/>
          <w:lang w:val="es-ES"/>
        </w:rPr>
        <w:t>.</w:t>
      </w:r>
    </w:p>
    <w:p w:rsidR="00BF5B30" w:rsidRDefault="00BF5B30" w:rsidP="00A81D03">
      <w:pPr>
        <w:autoSpaceDE w:val="0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 xml:space="preserve">                         </w:t>
      </w:r>
    </w:p>
    <w:p w:rsidR="00FB143E" w:rsidRPr="00A81D03" w:rsidRDefault="00BF5B30" w:rsidP="00A81D03">
      <w:pPr>
        <w:autoSpaceDE w:val="0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 xml:space="preserve"> (</w:t>
      </w:r>
      <w:r>
        <w:rPr>
          <w:rFonts w:ascii="TimesNewRoman" w:hAnsi="TimesNewRoman" w:cs="TimesNewRoman"/>
          <w:sz w:val="20"/>
          <w:szCs w:val="20"/>
          <w:lang w:val="es-VE" w:eastAsia="es-ES"/>
        </w:rPr>
        <w:sym w:font="Symbol" w:char="F022"/>
      </w:r>
      <w:r w:rsidR="00A81D03" w:rsidRPr="00A81D03">
        <w:rPr>
          <w:rFonts w:cs="Times New Roman"/>
          <w:sz w:val="22"/>
          <w:szCs w:val="22"/>
          <w:lang w:val="es-ES"/>
        </w:rPr>
        <w:t xml:space="preserve"> </w:t>
      </w:r>
      <w:proofErr w:type="spellStart"/>
      <w:r w:rsidR="00A81D03" w:rsidRPr="00A81D03">
        <w:rPr>
          <w:rFonts w:cs="Times New Roman"/>
          <w:sz w:val="22"/>
          <w:szCs w:val="22"/>
          <w:lang w:val="es-ES"/>
        </w:rPr>
        <w:t>m,g</w:t>
      </w:r>
      <w:proofErr w:type="spellEnd"/>
      <w:r w:rsidR="00A81D03" w:rsidRPr="00A81D03">
        <w:rPr>
          <w:rFonts w:cs="Times New Roman"/>
          <w:sz w:val="22"/>
          <w:szCs w:val="22"/>
          <w:lang w:val="es-ES"/>
        </w:rPr>
        <w:t xml:space="preserve"> |  m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MIEMBRO  /\ g </w:t>
      </w:r>
      <w:r w:rsidR="00A81D03" w:rsidRPr="00A81D03">
        <w:rPr>
          <w:rFonts w:cs="Times New Roman" w:hint="eastAsia"/>
          <w:sz w:val="22"/>
          <w:szCs w:val="22"/>
          <w:lang w:val="es-ES"/>
        </w:rPr>
        <w:t>∈</w:t>
      </w:r>
      <w:r w:rsidR="00A81D03" w:rsidRPr="00A81D03">
        <w:rPr>
          <w:rFonts w:cs="Times New Roman"/>
          <w:sz w:val="22"/>
          <w:szCs w:val="22"/>
          <w:lang w:val="es-ES"/>
        </w:rPr>
        <w:t xml:space="preserve"> GRUPO : crea(</w:t>
      </w:r>
      <w:proofErr w:type="spellStart"/>
      <w:r w:rsidR="00A81D03" w:rsidRPr="00A81D03">
        <w:rPr>
          <w:rFonts w:cs="Times New Roman"/>
          <w:sz w:val="22"/>
          <w:szCs w:val="22"/>
          <w:lang w:val="es-ES"/>
        </w:rPr>
        <w:t>m,g</w:t>
      </w:r>
      <w:proofErr w:type="spellEnd"/>
      <w:r w:rsidR="00A81D03" w:rsidRPr="00A81D03">
        <w:rPr>
          <w:rFonts w:cs="Times New Roman"/>
          <w:sz w:val="22"/>
          <w:szCs w:val="22"/>
          <w:lang w:val="es-ES"/>
        </w:rPr>
        <w:t>)-&gt; pertenece(</w:t>
      </w:r>
      <w:proofErr w:type="spellStart"/>
      <w:r w:rsidR="00A81D03" w:rsidRPr="00A81D03">
        <w:rPr>
          <w:rFonts w:cs="Times New Roman"/>
          <w:sz w:val="22"/>
          <w:szCs w:val="22"/>
          <w:lang w:val="es-ES"/>
        </w:rPr>
        <w:t>m,g</w:t>
      </w:r>
      <w:proofErr w:type="spellEnd"/>
      <w:r w:rsidR="00A81D03" w:rsidRPr="00A81D03">
        <w:rPr>
          <w:rFonts w:cs="Times New Roman"/>
          <w:sz w:val="22"/>
          <w:szCs w:val="22"/>
          <w:lang w:val="es-ES"/>
        </w:rPr>
        <w:t>))</w:t>
      </w:r>
    </w:p>
    <w:p w:rsidR="003E1173" w:rsidRDefault="003E117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BF5B30" w:rsidRPr="00A81D03" w:rsidRDefault="00BF5B30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942BAA" w:rsidRPr="00A81D03" w:rsidRDefault="00942BAA" w:rsidP="00942BAA">
      <w:pPr>
        <w:autoSpaceDE w:val="0"/>
        <w:rPr>
          <w:rFonts w:cs="Times New Roman"/>
          <w:sz w:val="22"/>
          <w:szCs w:val="22"/>
          <w:lang w:val="es-ES"/>
        </w:rPr>
      </w:pPr>
    </w:p>
    <w:p w:rsidR="00942BAA" w:rsidRPr="00A81D03" w:rsidRDefault="00942BAA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942BAA" w:rsidRPr="00A81D03" w:rsidRDefault="00942BAA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9B69B2" w:rsidRPr="00A81D03" w:rsidRDefault="009B69B2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9B69B2" w:rsidRPr="00A81D03" w:rsidRDefault="009B69B2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3E1173" w:rsidRPr="00A81D03" w:rsidRDefault="003E117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autoSpaceDE w:val="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A81D03">
      <w:pPr>
        <w:pStyle w:val="Prrafodelista"/>
        <w:autoSpaceDE w:val="0"/>
        <w:ind w:left="1440"/>
        <w:jc w:val="both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294C03">
      <w:pPr>
        <w:autoSpaceDE w:val="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294C03">
      <w:pPr>
        <w:autoSpaceDE w:val="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294C03">
      <w:pPr>
        <w:autoSpaceDE w:val="0"/>
        <w:rPr>
          <w:rFonts w:cs="Times New Roman"/>
          <w:sz w:val="22"/>
          <w:szCs w:val="22"/>
          <w:lang w:val="es-ES"/>
        </w:rPr>
      </w:pPr>
    </w:p>
    <w:p w:rsidR="00FB143E" w:rsidRPr="00A81D03" w:rsidRDefault="00FB143E" w:rsidP="00294C03">
      <w:pPr>
        <w:autoSpaceDE w:val="0"/>
        <w:rPr>
          <w:rFonts w:cs="Times New Roman"/>
          <w:sz w:val="22"/>
          <w:szCs w:val="22"/>
          <w:lang w:val="es-ES"/>
        </w:rPr>
      </w:pPr>
    </w:p>
    <w:p w:rsidR="00FB143E" w:rsidRPr="00A81D03" w:rsidRDefault="00FB143E" w:rsidP="00294C03">
      <w:pPr>
        <w:autoSpaceDE w:val="0"/>
        <w:rPr>
          <w:rFonts w:cs="Times New Roman"/>
          <w:sz w:val="22"/>
          <w:szCs w:val="22"/>
          <w:lang w:val="es-ES"/>
        </w:rPr>
      </w:pPr>
    </w:p>
    <w:p w:rsidR="00294C03" w:rsidRPr="00A81D03" w:rsidRDefault="00294C03" w:rsidP="000153FA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AE38BF" w:rsidRPr="00A81D03" w:rsidRDefault="00AE38BF" w:rsidP="00AE38BF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ES"/>
        </w:rPr>
      </w:pPr>
      <w:r w:rsidRPr="00A81D03">
        <w:rPr>
          <w:rFonts w:cs="Times New Roman"/>
          <w:b/>
          <w:sz w:val="22"/>
          <w:szCs w:val="22"/>
          <w:lang w:val="es-ES"/>
        </w:rPr>
        <w:t xml:space="preserve">                             </w:t>
      </w:r>
      <w:r w:rsidR="006321E1" w:rsidRPr="00A81D03">
        <w:rPr>
          <w:rFonts w:cs="Times New Roman"/>
          <w:b/>
          <w:sz w:val="22"/>
          <w:szCs w:val="22"/>
          <w:lang w:val="es-ES"/>
        </w:rPr>
        <w:t xml:space="preserve">              </w:t>
      </w:r>
      <w:r w:rsidRPr="00A81D03">
        <w:rPr>
          <w:rFonts w:cs="Times New Roman"/>
          <w:b/>
          <w:sz w:val="22"/>
          <w:szCs w:val="22"/>
          <w:lang w:val="es-ES"/>
        </w:rPr>
        <w:t>Conclusión</w:t>
      </w:r>
    </w:p>
    <w:p w:rsidR="003875B8" w:rsidRPr="00A81D03" w:rsidRDefault="003875B8" w:rsidP="00AE38BF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696930" w:rsidRPr="00A81D03" w:rsidRDefault="00696930" w:rsidP="000153FA">
      <w:pPr>
        <w:pStyle w:val="Prrafodelista"/>
        <w:autoSpaceDE w:val="0"/>
        <w:ind w:left="1440"/>
        <w:jc w:val="center"/>
        <w:rPr>
          <w:rFonts w:cs="Times New Roman"/>
          <w:sz w:val="22"/>
          <w:szCs w:val="22"/>
          <w:lang w:val="es-ES"/>
        </w:rPr>
      </w:pPr>
    </w:p>
    <w:p w:rsidR="003875B8" w:rsidRPr="00A81D03" w:rsidRDefault="003875B8" w:rsidP="00C136E6">
      <w:pPr>
        <w:autoSpaceDE w:val="0"/>
        <w:rPr>
          <w:rFonts w:cs="Times New Roman"/>
          <w:sz w:val="22"/>
          <w:szCs w:val="22"/>
          <w:lang w:val="es-VE"/>
        </w:rPr>
      </w:pPr>
    </w:p>
    <w:p w:rsidR="00593201" w:rsidRPr="00A81D03" w:rsidRDefault="00C136E6" w:rsidP="00593201">
      <w:p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lang w:val="es-ES"/>
        </w:rPr>
        <w:t>A lo largo de la resolución</w:t>
      </w:r>
      <w:r w:rsidR="00593201" w:rsidRPr="00A81D03">
        <w:rPr>
          <w:rFonts w:cs="Times New Roman"/>
          <w:lang w:val="es-ES"/>
        </w:rPr>
        <w:t xml:space="preserve"> del </w:t>
      </w:r>
      <w:r w:rsidR="00593201" w:rsidRPr="00A81D03">
        <w:rPr>
          <w:rFonts w:cs="Times New Roman"/>
          <w:sz w:val="22"/>
          <w:szCs w:val="22"/>
          <w:lang w:val="es-VE"/>
        </w:rPr>
        <w:t>proyecto</w:t>
      </w:r>
      <w:r w:rsidRPr="00A81D03">
        <w:rPr>
          <w:rFonts w:cs="Times New Roman"/>
          <w:lang w:val="es-ES"/>
        </w:rPr>
        <w:t xml:space="preserve">, obtuvimos conocimientos importantes en cuanto a expresar situaciones de la vida real con los modelos ER Y ER-Extendido </w:t>
      </w:r>
      <w:r w:rsidR="00593201" w:rsidRPr="00A81D03">
        <w:rPr>
          <w:rFonts w:cs="Times New Roman"/>
          <w:lang w:val="es-ES"/>
        </w:rPr>
        <w:t>los cuales</w:t>
      </w:r>
      <w:r w:rsidRPr="00A81D03">
        <w:rPr>
          <w:rFonts w:cs="Times New Roman"/>
          <w:lang w:val="es-ES"/>
        </w:rPr>
        <w:t xml:space="preserve"> son útiles para construir un tipo de esquema conceptual de una base de datos</w:t>
      </w:r>
      <w:r w:rsidR="00593201" w:rsidRPr="00A81D03">
        <w:rPr>
          <w:rFonts w:cs="Times New Roman"/>
          <w:lang w:val="es-ES"/>
        </w:rPr>
        <w:t xml:space="preserve"> en general. Específicamente </w:t>
      </w:r>
      <w:r w:rsidR="00593201" w:rsidRPr="00A81D03">
        <w:rPr>
          <w:rFonts w:cs="Times New Roman"/>
          <w:sz w:val="22"/>
          <w:szCs w:val="22"/>
          <w:lang w:val="es-VE"/>
        </w:rPr>
        <w:t xml:space="preserve">presentamos en cada una de las secciones la modelación adecuada para la construcción de una base de datos que servirá de apoyo a la  red social </w:t>
      </w:r>
      <w:proofErr w:type="spellStart"/>
      <w:r w:rsidR="00593201" w:rsidRPr="00A81D03">
        <w:rPr>
          <w:rFonts w:cs="Times New Roman"/>
          <w:sz w:val="22"/>
          <w:szCs w:val="22"/>
          <w:lang w:val="es-VE"/>
        </w:rPr>
        <w:t>SoyUSB</w:t>
      </w:r>
      <w:proofErr w:type="spellEnd"/>
      <w:r w:rsidR="00593201" w:rsidRPr="00A81D03">
        <w:rPr>
          <w:rFonts w:cs="Times New Roman"/>
          <w:sz w:val="22"/>
          <w:szCs w:val="22"/>
          <w:lang w:val="es-VE"/>
        </w:rPr>
        <w:t>.</w:t>
      </w:r>
    </w:p>
    <w:p w:rsidR="00593201" w:rsidRPr="00A81D03" w:rsidRDefault="00593201" w:rsidP="00593201">
      <w:pPr>
        <w:autoSpaceDE w:val="0"/>
        <w:rPr>
          <w:rFonts w:cs="Times New Roman"/>
          <w:sz w:val="22"/>
          <w:szCs w:val="22"/>
          <w:lang w:val="es-VE"/>
        </w:rPr>
      </w:pPr>
    </w:p>
    <w:p w:rsidR="00593201" w:rsidRPr="00A81D03" w:rsidRDefault="00593201" w:rsidP="00C136E6">
      <w:pPr>
        <w:rPr>
          <w:rFonts w:cs="Times New Roman"/>
          <w:lang w:val="es-ES"/>
        </w:rPr>
      </w:pPr>
      <w:r w:rsidRPr="00A81D03">
        <w:rPr>
          <w:rFonts w:cs="Times New Roman"/>
          <w:lang w:val="es-ES"/>
        </w:rPr>
        <w:t xml:space="preserve">El mayor reto se presento al momento de  modelar la personalización </w:t>
      </w:r>
      <w:r w:rsidR="00FB5EC8" w:rsidRPr="00A81D03">
        <w:rPr>
          <w:rFonts w:cs="Times New Roman"/>
          <w:lang w:val="es-ES"/>
        </w:rPr>
        <w:t>de la interfaz de cada miembro, ya que los datos podían ser visibles a determinados miembros individuales, a los miembros de un grupo o a todo el mundo perteneciente a la red.</w:t>
      </w:r>
    </w:p>
    <w:p w:rsidR="00593201" w:rsidRPr="00A81D03" w:rsidRDefault="00593201" w:rsidP="00C136E6">
      <w:pPr>
        <w:rPr>
          <w:rFonts w:cs="Times New Roman"/>
          <w:lang w:val="es-ES"/>
        </w:rPr>
      </w:pPr>
    </w:p>
    <w:p w:rsidR="00C136E6" w:rsidRPr="00A81D03" w:rsidRDefault="00C136E6" w:rsidP="00C136E6">
      <w:pPr>
        <w:rPr>
          <w:rFonts w:cs="Times New Roman"/>
          <w:lang w:val="es-ES"/>
        </w:rPr>
      </w:pPr>
      <w:r w:rsidRPr="00A81D03">
        <w:rPr>
          <w:rFonts w:cs="Times New Roman"/>
          <w:lang w:val="es-ES"/>
        </w:rPr>
        <w:t xml:space="preserve">De la misma manera se obtuvieron conocimientos sobre el software </w:t>
      </w:r>
      <w:r w:rsidR="00FB5EC8" w:rsidRPr="00A81D03">
        <w:rPr>
          <w:rFonts w:cs="Times New Roman"/>
          <w:lang w:val="es-ES"/>
        </w:rPr>
        <w:t>Día</w:t>
      </w:r>
      <w:r w:rsidRPr="00A81D03">
        <w:rPr>
          <w:rFonts w:cs="Times New Roman"/>
          <w:lang w:val="es-ES"/>
        </w:rPr>
        <w:t xml:space="preserve"> y sus funciones especializadas para representar este tipo de modelos.</w:t>
      </w:r>
    </w:p>
    <w:p w:rsidR="00FB5EC8" w:rsidRPr="00A81D03" w:rsidRDefault="00FB5EC8" w:rsidP="00C136E6">
      <w:pPr>
        <w:rPr>
          <w:rFonts w:cs="Times New Roman"/>
          <w:lang w:val="es-ES"/>
        </w:rPr>
      </w:pPr>
    </w:p>
    <w:p w:rsidR="00FB5EC8" w:rsidRPr="00A81D03" w:rsidRDefault="00FB5EC8" w:rsidP="00C136E6">
      <w:pPr>
        <w:rPr>
          <w:rFonts w:cs="Times New Roman"/>
          <w:lang w:val="es-ES"/>
        </w:rPr>
      </w:pPr>
    </w:p>
    <w:p w:rsidR="00FB5EC8" w:rsidRPr="00A81D03" w:rsidRDefault="00FB5EC8" w:rsidP="00C136E6">
      <w:pPr>
        <w:rPr>
          <w:rFonts w:cs="Times New Roman"/>
          <w:lang w:val="es-ES"/>
        </w:rPr>
      </w:pPr>
    </w:p>
    <w:p w:rsidR="00FB5EC8" w:rsidRPr="00A81D03" w:rsidRDefault="00FB5EC8" w:rsidP="00C136E6">
      <w:pPr>
        <w:rPr>
          <w:rFonts w:cs="Times New Roman"/>
          <w:lang w:val="es-ES"/>
        </w:rPr>
      </w:pPr>
    </w:p>
    <w:p w:rsidR="00696930" w:rsidRPr="00A81D03" w:rsidRDefault="00696930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696930" w:rsidRPr="00A81D03" w:rsidRDefault="00696930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FB143E" w:rsidRPr="00A81D03" w:rsidRDefault="00FB143E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294C03">
      <w:pPr>
        <w:autoSpaceDE w:val="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453FE5">
      <w:pPr>
        <w:autoSpaceDE w:val="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3875B8">
      <w:pPr>
        <w:autoSpaceDE w:val="0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696930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3875B8" w:rsidP="003875B8">
      <w:pPr>
        <w:pStyle w:val="Prrafodelista"/>
        <w:autoSpaceDE w:val="0"/>
        <w:ind w:left="1440"/>
        <w:rPr>
          <w:rFonts w:cs="Times New Roman"/>
          <w:b/>
          <w:sz w:val="22"/>
          <w:szCs w:val="22"/>
          <w:lang w:val="es-VE"/>
        </w:rPr>
      </w:pPr>
      <w:r w:rsidRPr="00A81D03">
        <w:rPr>
          <w:rFonts w:cs="Times New Roman"/>
          <w:b/>
          <w:sz w:val="22"/>
          <w:szCs w:val="22"/>
          <w:lang w:val="es-VE"/>
        </w:rPr>
        <w:t xml:space="preserve">                                           </w:t>
      </w:r>
      <w:r w:rsidR="007A5F0D" w:rsidRPr="00A81D03">
        <w:rPr>
          <w:rFonts w:cs="Times New Roman"/>
          <w:b/>
          <w:sz w:val="22"/>
          <w:szCs w:val="22"/>
          <w:lang w:val="es-VE"/>
        </w:rPr>
        <w:t>Bibliografía</w:t>
      </w:r>
    </w:p>
    <w:p w:rsidR="007A5F0D" w:rsidRPr="00A81D03" w:rsidRDefault="007A5F0D" w:rsidP="007A5F0D">
      <w:pPr>
        <w:pStyle w:val="Prrafodelista"/>
        <w:autoSpaceDE w:val="0"/>
        <w:ind w:left="1440"/>
        <w:jc w:val="center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7A5F0D">
      <w:pPr>
        <w:pStyle w:val="Prrafodelista"/>
        <w:autoSpaceDE w:val="0"/>
        <w:ind w:left="1440"/>
        <w:jc w:val="center"/>
        <w:rPr>
          <w:rFonts w:cs="Times New Roman"/>
          <w:sz w:val="22"/>
          <w:szCs w:val="22"/>
          <w:lang w:val="es-VE"/>
        </w:rPr>
      </w:pPr>
    </w:p>
    <w:p w:rsidR="007A5F0D" w:rsidRPr="00A81D03" w:rsidRDefault="007A5F0D" w:rsidP="007A5F0D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p w:rsidR="007A5F0D" w:rsidRPr="00A81D03" w:rsidRDefault="003875B8" w:rsidP="003875B8">
      <w:pPr>
        <w:autoSpaceDE w:val="0"/>
        <w:rPr>
          <w:rStyle w:val="apple-converted-space"/>
          <w:rFonts w:cs="Times New Roman"/>
          <w:color w:val="000000"/>
          <w:sz w:val="22"/>
          <w:szCs w:val="22"/>
          <w:lang w:val="es-ES"/>
        </w:rPr>
      </w:pPr>
      <w:r w:rsidRPr="00A81D03">
        <w:rPr>
          <w:rStyle w:val="nfasis"/>
          <w:rFonts w:cs="Times New Roman"/>
          <w:bCs/>
          <w:i w:val="0"/>
          <w:iCs w:val="0"/>
          <w:color w:val="000000"/>
          <w:sz w:val="22"/>
          <w:szCs w:val="22"/>
          <w:lang w:val="es-ES"/>
        </w:rPr>
        <w:t xml:space="preserve">     [1]</w:t>
      </w:r>
      <w:r w:rsidRPr="00A81D03">
        <w:rPr>
          <w:rStyle w:val="nfasis"/>
          <w:rFonts w:cs="Times New Roman"/>
          <w:b/>
          <w:bCs/>
          <w:i w:val="0"/>
          <w:iCs w:val="0"/>
          <w:color w:val="000000"/>
          <w:sz w:val="22"/>
          <w:szCs w:val="22"/>
          <w:lang w:val="es-ES"/>
        </w:rPr>
        <w:t xml:space="preserve"> E</w:t>
      </w:r>
      <w:r w:rsidR="007A5F0D" w:rsidRPr="00A81D03">
        <w:rPr>
          <w:rStyle w:val="nfasis"/>
          <w:rFonts w:cs="Times New Roman"/>
          <w:b/>
          <w:bCs/>
          <w:i w:val="0"/>
          <w:iCs w:val="0"/>
          <w:color w:val="000000"/>
          <w:sz w:val="22"/>
          <w:szCs w:val="22"/>
          <w:lang w:val="es-ES"/>
        </w:rPr>
        <w:t>LMASRI NAVATHE</w:t>
      </w:r>
      <w:r w:rsidR="007A5F0D" w:rsidRPr="00A81D03">
        <w:rPr>
          <w:rStyle w:val="apple-style-span"/>
          <w:rFonts w:cs="Times New Roman"/>
          <w:color w:val="000000"/>
          <w:sz w:val="22"/>
          <w:szCs w:val="22"/>
          <w:lang w:val="es-ES"/>
        </w:rPr>
        <w:t xml:space="preserve">, Fundamentos de Sistemas de Bases de Datos, 2ª Edición, </w:t>
      </w:r>
      <w:proofErr w:type="spellStart"/>
      <w:r w:rsidR="007A5F0D" w:rsidRPr="00A81D03">
        <w:rPr>
          <w:rStyle w:val="apple-style-span"/>
          <w:rFonts w:cs="Times New Roman"/>
          <w:color w:val="000000"/>
          <w:sz w:val="22"/>
          <w:szCs w:val="22"/>
          <w:lang w:val="es-ES"/>
        </w:rPr>
        <w:t>Addison</w:t>
      </w:r>
      <w:proofErr w:type="spellEnd"/>
      <w:r w:rsidR="007A5F0D" w:rsidRPr="00A81D03">
        <w:rPr>
          <w:rStyle w:val="apple-style-span"/>
          <w:rFonts w:cs="Times New Roman"/>
          <w:color w:val="000000"/>
          <w:sz w:val="22"/>
          <w:szCs w:val="22"/>
          <w:lang w:val="es-ES"/>
        </w:rPr>
        <w:t xml:space="preserve"> </w:t>
      </w:r>
      <w:proofErr w:type="spellStart"/>
      <w:r w:rsidR="007A5F0D" w:rsidRPr="00A81D03">
        <w:rPr>
          <w:rStyle w:val="apple-style-span"/>
          <w:rFonts w:cs="Times New Roman"/>
          <w:color w:val="000000"/>
          <w:sz w:val="22"/>
          <w:szCs w:val="22"/>
          <w:lang w:val="es-ES"/>
        </w:rPr>
        <w:t>Wesley</w:t>
      </w:r>
      <w:proofErr w:type="spellEnd"/>
      <w:r w:rsidR="007A5F0D" w:rsidRPr="00A81D03">
        <w:rPr>
          <w:rStyle w:val="apple-style-span"/>
          <w:rFonts w:cs="Times New Roman"/>
          <w:color w:val="000000"/>
          <w:sz w:val="22"/>
          <w:szCs w:val="22"/>
          <w:lang w:val="es-ES"/>
        </w:rPr>
        <w:t>, 2000</w:t>
      </w:r>
      <w:r w:rsidR="007A5F0D" w:rsidRPr="00A81D03">
        <w:rPr>
          <w:rStyle w:val="apple-converted-space"/>
          <w:rFonts w:cs="Times New Roman"/>
          <w:color w:val="000000"/>
          <w:sz w:val="22"/>
          <w:szCs w:val="22"/>
          <w:lang w:val="es-ES"/>
        </w:rPr>
        <w:t> </w:t>
      </w:r>
    </w:p>
    <w:p w:rsidR="00F92483" w:rsidRPr="00A81D03" w:rsidRDefault="00F92483" w:rsidP="007A5F0D">
      <w:pPr>
        <w:pStyle w:val="Prrafodelista"/>
        <w:autoSpaceDE w:val="0"/>
        <w:ind w:left="1440"/>
        <w:rPr>
          <w:rFonts w:cs="Times New Roman"/>
          <w:sz w:val="22"/>
          <w:szCs w:val="22"/>
          <w:lang w:val="es-ES"/>
        </w:rPr>
      </w:pPr>
    </w:p>
    <w:p w:rsidR="00F92483" w:rsidRPr="00A81D03" w:rsidRDefault="00F92483" w:rsidP="00F92483">
      <w:pPr>
        <w:pStyle w:val="Prrafodelista"/>
        <w:autoSpaceDE w:val="0"/>
        <w:ind w:left="1440"/>
        <w:jc w:val="center"/>
        <w:rPr>
          <w:rFonts w:cs="Times New Roman"/>
          <w:sz w:val="22"/>
          <w:szCs w:val="22"/>
          <w:lang w:val="es-VE"/>
        </w:rPr>
      </w:pPr>
    </w:p>
    <w:p w:rsidR="00F92483" w:rsidRPr="00A81D03" w:rsidRDefault="003875B8" w:rsidP="003875B8">
      <w:pPr>
        <w:autoSpaceDE w:val="0"/>
        <w:rPr>
          <w:rFonts w:cs="Times New Roman"/>
          <w:sz w:val="22"/>
          <w:szCs w:val="22"/>
          <w:lang w:val="es-VE"/>
        </w:rPr>
      </w:pPr>
      <w:r w:rsidRPr="00A81D03">
        <w:rPr>
          <w:rFonts w:cs="Times New Roman"/>
          <w:lang w:val="es-VE"/>
        </w:rPr>
        <w:t xml:space="preserve">    [2]</w:t>
      </w:r>
      <w:r w:rsidR="00453FE5" w:rsidRPr="00A81D03">
        <w:rPr>
          <w:rFonts w:cs="Times New Roman"/>
          <w:lang w:val="es-VE"/>
        </w:rPr>
        <w:t xml:space="preserve"> </w:t>
      </w:r>
      <w:hyperlink r:id="rId9" w:history="1">
        <w:r w:rsidR="00F92483" w:rsidRPr="00A81D03">
          <w:rPr>
            <w:rStyle w:val="Hipervnculo"/>
            <w:rFonts w:cs="Times New Roman"/>
            <w:sz w:val="22"/>
            <w:szCs w:val="22"/>
            <w:lang w:val="es-VE"/>
          </w:rPr>
          <w:t>http://www.mastermagazine.info/termino/6496.php</w:t>
        </w:r>
      </w:hyperlink>
    </w:p>
    <w:p w:rsidR="00F92483" w:rsidRPr="00A81D03" w:rsidRDefault="00F92483" w:rsidP="007A5F0D">
      <w:pPr>
        <w:pStyle w:val="Prrafodelista"/>
        <w:autoSpaceDE w:val="0"/>
        <w:ind w:left="1440"/>
        <w:rPr>
          <w:rFonts w:cs="Times New Roman"/>
          <w:sz w:val="22"/>
          <w:szCs w:val="22"/>
          <w:lang w:val="es-VE"/>
        </w:rPr>
      </w:pPr>
    </w:p>
    <w:sectPr w:rsidR="00F92483" w:rsidRPr="00A81D03" w:rsidSect="00A81D03"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4D7" w:rsidRDefault="009C44D7" w:rsidP="007A5F0D">
      <w:r>
        <w:separator/>
      </w:r>
    </w:p>
  </w:endnote>
  <w:endnote w:type="continuationSeparator" w:id="0">
    <w:p w:rsidR="009C44D7" w:rsidRDefault="009C44D7" w:rsidP="007A5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31478"/>
      <w:docPartObj>
        <w:docPartGallery w:val="Page Numbers (Bottom of Page)"/>
        <w:docPartUnique/>
      </w:docPartObj>
    </w:sdtPr>
    <w:sdtContent>
      <w:p w:rsidR="00294C03" w:rsidRDefault="007E309D">
        <w:pPr>
          <w:pStyle w:val="Piedepgina"/>
          <w:jc w:val="right"/>
        </w:pPr>
        <w:fldSimple w:instr=" PAGE   \* MERGEFORMAT ">
          <w:r w:rsidR="00BF5B30">
            <w:rPr>
              <w:noProof/>
            </w:rPr>
            <w:t>1</w:t>
          </w:r>
        </w:fldSimple>
      </w:p>
    </w:sdtContent>
  </w:sdt>
  <w:p w:rsidR="00294C03" w:rsidRDefault="00294C0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4D7" w:rsidRDefault="009C44D7" w:rsidP="007A5F0D">
      <w:r>
        <w:separator/>
      </w:r>
    </w:p>
  </w:footnote>
  <w:footnote w:type="continuationSeparator" w:id="0">
    <w:p w:rsidR="009C44D7" w:rsidRDefault="009C44D7" w:rsidP="007A5F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54302B8"/>
    <w:multiLevelType w:val="hybridMultilevel"/>
    <w:tmpl w:val="19DECF6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137B9"/>
    <w:multiLevelType w:val="hybridMultilevel"/>
    <w:tmpl w:val="F202D7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F2E2E"/>
    <w:multiLevelType w:val="hybridMultilevel"/>
    <w:tmpl w:val="CEC038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87D59"/>
    <w:multiLevelType w:val="hybridMultilevel"/>
    <w:tmpl w:val="45FEA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F3B27"/>
    <w:multiLevelType w:val="hybridMultilevel"/>
    <w:tmpl w:val="024A38B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1D1E9F"/>
    <w:multiLevelType w:val="hybridMultilevel"/>
    <w:tmpl w:val="DB8AD5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E17A9"/>
    <w:multiLevelType w:val="hybridMultilevel"/>
    <w:tmpl w:val="D5CC8A4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72576F"/>
    <w:multiLevelType w:val="hybridMultilevel"/>
    <w:tmpl w:val="7908B26A"/>
    <w:lvl w:ilvl="0" w:tplc="49549402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5D2307B"/>
    <w:multiLevelType w:val="hybridMultilevel"/>
    <w:tmpl w:val="8D9E8F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B54B0"/>
    <w:multiLevelType w:val="hybridMultilevel"/>
    <w:tmpl w:val="342018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91E60"/>
    <w:multiLevelType w:val="hybridMultilevel"/>
    <w:tmpl w:val="025E419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01E79"/>
    <w:multiLevelType w:val="hybridMultilevel"/>
    <w:tmpl w:val="7F6481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6AA5874"/>
    <w:multiLevelType w:val="hybridMultilevel"/>
    <w:tmpl w:val="5ED8DD2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EC53DFC"/>
    <w:multiLevelType w:val="multilevel"/>
    <w:tmpl w:val="F3242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>
    <w:nsid w:val="413021EA"/>
    <w:multiLevelType w:val="hybridMultilevel"/>
    <w:tmpl w:val="70748B50"/>
    <w:lvl w:ilvl="0" w:tplc="6E7E45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11E41B9"/>
    <w:multiLevelType w:val="hybridMultilevel"/>
    <w:tmpl w:val="0736249E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54C8B"/>
    <w:multiLevelType w:val="hybridMultilevel"/>
    <w:tmpl w:val="06C645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F406C7"/>
    <w:multiLevelType w:val="hybridMultilevel"/>
    <w:tmpl w:val="6178B934"/>
    <w:lvl w:ilvl="0" w:tplc="2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B56ED2"/>
    <w:multiLevelType w:val="hybridMultilevel"/>
    <w:tmpl w:val="1ABE49D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20"/>
  </w:num>
  <w:num w:numId="5">
    <w:abstractNumId w:val="4"/>
  </w:num>
  <w:num w:numId="6">
    <w:abstractNumId w:val="17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  <w:num w:numId="13">
    <w:abstractNumId w:val="10"/>
  </w:num>
  <w:num w:numId="14">
    <w:abstractNumId w:val="18"/>
  </w:num>
  <w:num w:numId="15">
    <w:abstractNumId w:val="14"/>
  </w:num>
  <w:num w:numId="16">
    <w:abstractNumId w:val="13"/>
  </w:num>
  <w:num w:numId="17">
    <w:abstractNumId w:val="16"/>
  </w:num>
  <w:num w:numId="18">
    <w:abstractNumId w:val="9"/>
  </w:num>
  <w:num w:numId="19">
    <w:abstractNumId w:val="5"/>
  </w:num>
  <w:num w:numId="20">
    <w:abstractNumId w:val="19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attachedTemplate r:id="rId1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06EB7"/>
    <w:rsid w:val="000153FA"/>
    <w:rsid w:val="00030063"/>
    <w:rsid w:val="000D2BB6"/>
    <w:rsid w:val="00104F83"/>
    <w:rsid w:val="00136BCE"/>
    <w:rsid w:val="0014644C"/>
    <w:rsid w:val="00167004"/>
    <w:rsid w:val="001B0918"/>
    <w:rsid w:val="00207AF4"/>
    <w:rsid w:val="00211037"/>
    <w:rsid w:val="00240ECB"/>
    <w:rsid w:val="00270B30"/>
    <w:rsid w:val="00277AE2"/>
    <w:rsid w:val="00294C03"/>
    <w:rsid w:val="002F36C3"/>
    <w:rsid w:val="002F39BC"/>
    <w:rsid w:val="002F60A8"/>
    <w:rsid w:val="003875B8"/>
    <w:rsid w:val="003A0C79"/>
    <w:rsid w:val="003E1173"/>
    <w:rsid w:val="003E661D"/>
    <w:rsid w:val="00430FC6"/>
    <w:rsid w:val="00453FE5"/>
    <w:rsid w:val="005132E6"/>
    <w:rsid w:val="00524D8F"/>
    <w:rsid w:val="0057203F"/>
    <w:rsid w:val="005846BA"/>
    <w:rsid w:val="00593201"/>
    <w:rsid w:val="005D5DD9"/>
    <w:rsid w:val="005E6225"/>
    <w:rsid w:val="005E7009"/>
    <w:rsid w:val="005F14E4"/>
    <w:rsid w:val="00606EB7"/>
    <w:rsid w:val="006321E1"/>
    <w:rsid w:val="0068679B"/>
    <w:rsid w:val="00691A3F"/>
    <w:rsid w:val="00696930"/>
    <w:rsid w:val="006B3E8B"/>
    <w:rsid w:val="006F5067"/>
    <w:rsid w:val="00713AEA"/>
    <w:rsid w:val="007706E6"/>
    <w:rsid w:val="00795A01"/>
    <w:rsid w:val="007A5F0D"/>
    <w:rsid w:val="007B5712"/>
    <w:rsid w:val="007C2BCA"/>
    <w:rsid w:val="007E309D"/>
    <w:rsid w:val="007E6042"/>
    <w:rsid w:val="007F1F7A"/>
    <w:rsid w:val="008904B8"/>
    <w:rsid w:val="008B6440"/>
    <w:rsid w:val="00902C23"/>
    <w:rsid w:val="00942BAA"/>
    <w:rsid w:val="009B69B2"/>
    <w:rsid w:val="009C44D7"/>
    <w:rsid w:val="009F3E5D"/>
    <w:rsid w:val="009F4A1D"/>
    <w:rsid w:val="00A01540"/>
    <w:rsid w:val="00A33EA7"/>
    <w:rsid w:val="00A35066"/>
    <w:rsid w:val="00A81D03"/>
    <w:rsid w:val="00AB51C1"/>
    <w:rsid w:val="00AD59A6"/>
    <w:rsid w:val="00AE38BF"/>
    <w:rsid w:val="00AF7BFD"/>
    <w:rsid w:val="00B105C8"/>
    <w:rsid w:val="00B87B6F"/>
    <w:rsid w:val="00BC21B6"/>
    <w:rsid w:val="00BC3FE9"/>
    <w:rsid w:val="00BC5E55"/>
    <w:rsid w:val="00BE56D7"/>
    <w:rsid w:val="00BF5B30"/>
    <w:rsid w:val="00C136E6"/>
    <w:rsid w:val="00C23FC0"/>
    <w:rsid w:val="00C41F5D"/>
    <w:rsid w:val="00C81222"/>
    <w:rsid w:val="00C9725A"/>
    <w:rsid w:val="00CC7A31"/>
    <w:rsid w:val="00CF7F70"/>
    <w:rsid w:val="00D43BBA"/>
    <w:rsid w:val="00D71AC2"/>
    <w:rsid w:val="00D7488F"/>
    <w:rsid w:val="00D864AC"/>
    <w:rsid w:val="00D92421"/>
    <w:rsid w:val="00DD5929"/>
    <w:rsid w:val="00DE459A"/>
    <w:rsid w:val="00E31A89"/>
    <w:rsid w:val="00E9592A"/>
    <w:rsid w:val="00EC7309"/>
    <w:rsid w:val="00EE0591"/>
    <w:rsid w:val="00EE2084"/>
    <w:rsid w:val="00EF1878"/>
    <w:rsid w:val="00F46A45"/>
    <w:rsid w:val="00F77D87"/>
    <w:rsid w:val="00F92483"/>
    <w:rsid w:val="00FB143E"/>
    <w:rsid w:val="00FB5EC8"/>
    <w:rsid w:val="00FB5FEF"/>
    <w:rsid w:val="00FE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23"/>
    <w:pPr>
      <w:widowControl w:val="0"/>
      <w:suppressAutoHyphens/>
    </w:pPr>
    <w:rPr>
      <w:rFonts w:eastAsia="SimSun" w:cs="Tahoma"/>
      <w:kern w:val="1"/>
      <w:sz w:val="24"/>
      <w:szCs w:val="24"/>
      <w:lang w:val="en-US" w:eastAsia="hi-IN" w:bidi="hi-IN"/>
    </w:rPr>
  </w:style>
  <w:style w:type="paragraph" w:styleId="Ttulo3">
    <w:name w:val="heading 3"/>
    <w:basedOn w:val="Normal"/>
    <w:link w:val="Ttulo3Car"/>
    <w:uiPriority w:val="9"/>
    <w:qFormat/>
    <w:rsid w:val="00C23FC0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02C23"/>
    <w:rPr>
      <w:rFonts w:ascii="Symbol" w:hAnsi="Symbol" w:cs="OpenSymbol"/>
    </w:rPr>
  </w:style>
  <w:style w:type="character" w:customStyle="1" w:styleId="Absatz-Standardschriftart">
    <w:name w:val="Absatz-Standardschriftart"/>
    <w:rsid w:val="00902C23"/>
  </w:style>
  <w:style w:type="character" w:customStyle="1" w:styleId="WW-Absatz-Standardschriftart">
    <w:name w:val="WW-Absatz-Standardschriftart"/>
    <w:rsid w:val="00902C23"/>
  </w:style>
  <w:style w:type="character" w:customStyle="1" w:styleId="WW-Absatz-Standardschriftart1">
    <w:name w:val="WW-Absatz-Standardschriftart1"/>
    <w:rsid w:val="00902C23"/>
  </w:style>
  <w:style w:type="character" w:customStyle="1" w:styleId="WW-Absatz-Standardschriftart11">
    <w:name w:val="WW-Absatz-Standardschriftart11"/>
    <w:rsid w:val="00902C23"/>
  </w:style>
  <w:style w:type="character" w:customStyle="1" w:styleId="Bullets">
    <w:name w:val="Bullets"/>
    <w:rsid w:val="00902C2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902C23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semiHidden/>
    <w:rsid w:val="00902C23"/>
    <w:pPr>
      <w:spacing w:after="120"/>
    </w:pPr>
  </w:style>
  <w:style w:type="paragraph" w:styleId="Lista">
    <w:name w:val="List"/>
    <w:basedOn w:val="Textoindependiente"/>
    <w:semiHidden/>
    <w:rsid w:val="00902C23"/>
  </w:style>
  <w:style w:type="paragraph" w:styleId="Epgrafe">
    <w:name w:val="caption"/>
    <w:basedOn w:val="Normal"/>
    <w:qFormat/>
    <w:rsid w:val="00902C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02C23"/>
    <w:pPr>
      <w:suppressLineNumbers/>
    </w:pPr>
  </w:style>
  <w:style w:type="paragraph" w:styleId="Prrafodelista">
    <w:name w:val="List Paragraph"/>
    <w:basedOn w:val="Normal"/>
    <w:uiPriority w:val="34"/>
    <w:qFormat/>
    <w:rsid w:val="00EE2084"/>
    <w:pPr>
      <w:ind w:left="720"/>
      <w:contextualSpacing/>
    </w:pPr>
    <w:rPr>
      <w:rFonts w:cs="Mangal"/>
      <w:szCs w:val="21"/>
    </w:rPr>
  </w:style>
  <w:style w:type="character" w:customStyle="1" w:styleId="apple-style-span">
    <w:name w:val="apple-style-span"/>
    <w:basedOn w:val="Fuentedeprrafopredeter"/>
    <w:rsid w:val="00EE2084"/>
  </w:style>
  <w:style w:type="character" w:customStyle="1" w:styleId="apple-converted-space">
    <w:name w:val="apple-converted-space"/>
    <w:basedOn w:val="Fuentedeprrafopredeter"/>
    <w:rsid w:val="00EE2084"/>
  </w:style>
  <w:style w:type="character" w:styleId="Hipervnculo">
    <w:name w:val="Hyperlink"/>
    <w:basedOn w:val="Fuentedeprrafopredeter"/>
    <w:uiPriority w:val="99"/>
    <w:semiHidden/>
    <w:unhideWhenUsed/>
    <w:rsid w:val="00EE208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A5F0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5F0D"/>
    <w:rPr>
      <w:rFonts w:eastAsia="SimSun" w:cs="Mangal"/>
      <w:kern w:val="1"/>
      <w:sz w:val="24"/>
      <w:szCs w:val="21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7A5F0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5F0D"/>
    <w:rPr>
      <w:rFonts w:eastAsia="SimSun" w:cs="Mangal"/>
      <w:kern w:val="1"/>
      <w:sz w:val="24"/>
      <w:szCs w:val="21"/>
      <w:lang w:val="en-US" w:eastAsia="hi-IN" w:bidi="hi-IN"/>
    </w:rPr>
  </w:style>
  <w:style w:type="character" w:styleId="nfasis">
    <w:name w:val="Emphasis"/>
    <w:basedOn w:val="Fuentedeprrafopredeter"/>
    <w:uiPriority w:val="20"/>
    <w:qFormat/>
    <w:rsid w:val="007A5F0D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C23FC0"/>
    <w:rPr>
      <w:b/>
      <w:bCs/>
      <w:sz w:val="27"/>
      <w:szCs w:val="27"/>
    </w:rPr>
  </w:style>
  <w:style w:type="character" w:customStyle="1" w:styleId="mw-headline">
    <w:name w:val="mw-headline"/>
    <w:basedOn w:val="Fuentedeprrafopredeter"/>
    <w:rsid w:val="00C23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astermagazine.info/termino/6496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My%20Dropbox\JAIDI-ANGEL\Proyecto%201%20bd\informe%20bd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053F4-D8AA-4A45-82CF-3675FE03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bd1</Template>
  <TotalTime>8</TotalTime>
  <Pages>13</Pages>
  <Words>2136</Words>
  <Characters>12176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Jaidibeth</dc:creator>
  <cp:lastModifiedBy>Owner</cp:lastModifiedBy>
  <cp:revision>3</cp:revision>
  <cp:lastPrinted>2011-01-29T18:48:00Z</cp:lastPrinted>
  <dcterms:created xsi:type="dcterms:W3CDTF">2011-02-03T05:55:00Z</dcterms:created>
  <dcterms:modified xsi:type="dcterms:W3CDTF">2011-02-03T05:57:00Z</dcterms:modified>
</cp:coreProperties>
</file>